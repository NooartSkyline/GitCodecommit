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ngsanaUPC" w:eastAsiaTheme="majorEastAsia" w:hAnsi="AngsanaUPC" w:cs="AngsanaUPC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RPr="00B9135B" w14:paraId="511B15F2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35FD4A60" w14:textId="77777777" w:rsidR="00093BE1" w:rsidRPr="00B9135B" w:rsidRDefault="00093BE1" w:rsidP="00093BE1">
                <w:pPr>
                  <w:pStyle w:val="a8"/>
                  <w:jc w:val="center"/>
                  <w:rPr>
                    <w:rFonts w:ascii="AngsanaUPC" w:eastAsiaTheme="majorEastAsia" w:hAnsi="AngsanaUPC" w:cs="AngsanaUPC"/>
                    <w:caps/>
                  </w:rPr>
                </w:pPr>
              </w:p>
            </w:tc>
          </w:tr>
          <w:tr w:rsidR="00093BE1" w:rsidRPr="00B9135B" w14:paraId="2127605A" w14:textId="77777777" w:rsidTr="00F86413">
            <w:trPr>
              <w:trHeight w:val="1440"/>
              <w:jc w:val="center"/>
            </w:trPr>
            <w:sdt>
              <w:sdtPr>
                <w:rPr>
                  <w:rFonts w:ascii="AngsanaUPC" w:eastAsiaTheme="majorEastAsia" w:hAnsi="AngsanaUPC" w:cs="AngsanaUPC"/>
                  <w:b/>
                  <w:bCs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1725D349" w14:textId="3AD17842" w:rsidR="00093BE1" w:rsidRPr="00B9135B" w:rsidRDefault="00B9135B" w:rsidP="00D41AD6">
                    <w:pPr>
                      <w:pStyle w:val="a8"/>
                      <w:jc w:val="center"/>
                      <w:rPr>
                        <w:rFonts w:ascii="AngsanaUPC" w:eastAsiaTheme="majorEastAsia" w:hAnsi="AngsanaUPC" w:cs="AngsanaUPC"/>
                        <w:sz w:val="80"/>
                        <w:szCs w:val="80"/>
                      </w:rPr>
                    </w:pPr>
                    <w:proofErr w:type="spellStart"/>
                    <w:r w:rsidRPr="00B9135B">
                      <w:rPr>
                        <w:rFonts w:ascii="AngsanaUPC" w:eastAsiaTheme="majorEastAsia" w:hAnsi="AngsanaUPC" w:cs="AngsanaUPC"/>
                        <w:b/>
                        <w:bCs/>
                        <w:sz w:val="80"/>
                        <w:szCs w:val="80"/>
                      </w:rPr>
                      <w:t>Dohome</w:t>
                    </w:r>
                    <w:proofErr w:type="spellEnd"/>
                    <w:r w:rsidRPr="00B9135B">
                      <w:rPr>
                        <w:rFonts w:ascii="AngsanaUPC" w:eastAsiaTheme="majorEastAsia" w:hAnsi="AngsanaUPC" w:cs="AngsanaUPC"/>
                        <w:b/>
                        <w:bCs/>
                        <w:sz w:val="80"/>
                        <w:szCs w:val="80"/>
                      </w:rPr>
                      <w:t xml:space="preserve"> App</w:t>
                    </w:r>
                  </w:p>
                </w:tc>
              </w:sdtContent>
            </w:sdt>
          </w:tr>
          <w:tr w:rsidR="00093BE1" w:rsidRPr="00B9135B" w14:paraId="13B194EE" w14:textId="77777777" w:rsidTr="00F86413">
            <w:trPr>
              <w:trHeight w:val="720"/>
              <w:jc w:val="center"/>
            </w:trPr>
            <w:sdt>
              <w:sdtPr>
                <w:rPr>
                  <w:rFonts w:ascii="AngsanaUPC" w:eastAsiaTheme="majorEastAsia" w:hAnsi="AngsanaUPC" w:cs="AngsanaUPC"/>
                  <w:b/>
                  <w:bCs/>
                  <w:sz w:val="40"/>
                  <w:szCs w:val="40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7EA82572" w14:textId="1A525074" w:rsidR="00093BE1" w:rsidRPr="00B9135B" w:rsidRDefault="00B9135B">
                    <w:pPr>
                      <w:pStyle w:val="a8"/>
                      <w:jc w:val="center"/>
                      <w:rPr>
                        <w:rFonts w:ascii="AngsanaUPC" w:eastAsiaTheme="majorEastAsia" w:hAnsi="AngsanaUPC" w:cs="AngsanaUPC"/>
                        <w:sz w:val="44"/>
                        <w:szCs w:val="44"/>
                      </w:rPr>
                    </w:pPr>
                    <w:r w:rsidRPr="00B9135B">
                      <w:rPr>
                        <w:rFonts w:ascii="AngsanaUPC" w:eastAsiaTheme="majorEastAsia" w:hAnsi="AngsanaUPC" w:cs="AngsanaUPC"/>
                        <w:b/>
                        <w:bCs/>
                        <w:sz w:val="40"/>
                        <w:szCs w:val="40"/>
                      </w:rPr>
                      <w:t>User Interface Prototype</w:t>
                    </w:r>
                  </w:p>
                </w:tc>
              </w:sdtContent>
            </w:sdt>
          </w:tr>
          <w:tr w:rsidR="00093BE1" w:rsidRPr="00B9135B" w14:paraId="290AA5C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EAB3485" w14:textId="77777777" w:rsidR="00093BE1" w:rsidRPr="00B9135B" w:rsidRDefault="00093BE1">
                <w:pPr>
                  <w:pStyle w:val="a8"/>
                  <w:jc w:val="center"/>
                  <w:rPr>
                    <w:rFonts w:ascii="AngsanaUPC" w:hAnsi="AngsanaUPC" w:cs="AngsanaUPC"/>
                  </w:rPr>
                </w:pPr>
              </w:p>
            </w:tc>
          </w:tr>
          <w:tr w:rsidR="00093BE1" w:rsidRPr="00B9135B" w14:paraId="0CC6179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886F733" w14:textId="31960403" w:rsidR="00093BE1" w:rsidRPr="00B9135B" w:rsidRDefault="00093BE1" w:rsidP="00D41AD6">
                <w:pPr>
                  <w:pStyle w:val="a8"/>
                  <w:jc w:val="center"/>
                  <w:rPr>
                    <w:rFonts w:ascii="AngsanaUPC" w:hAnsi="AngsanaUPC" w:cs="AngsanaUPC"/>
                    <w:b/>
                    <w:bCs/>
                  </w:rPr>
                </w:pPr>
              </w:p>
            </w:tc>
          </w:tr>
          <w:tr w:rsidR="00093BE1" w:rsidRPr="00B9135B" w14:paraId="12E770F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6833726" w14:textId="6324B96F" w:rsidR="00093BE1" w:rsidRPr="00B9135B" w:rsidRDefault="00093BE1">
                <w:pPr>
                  <w:pStyle w:val="a8"/>
                  <w:jc w:val="center"/>
                  <w:rPr>
                    <w:rFonts w:ascii="AngsanaUPC" w:hAnsi="AngsanaUPC" w:cs="AngsanaUPC"/>
                    <w:b/>
                    <w:bCs/>
                  </w:rPr>
                </w:pPr>
              </w:p>
            </w:tc>
          </w:tr>
        </w:tbl>
        <w:p w14:paraId="53E67EFD" w14:textId="77777777" w:rsidR="00093BE1" w:rsidRPr="00B9135B" w:rsidRDefault="00093BE1" w:rsidP="00FA3BE0">
          <w:pPr>
            <w:pStyle w:val="AxureImageParagraph"/>
            <w:rPr>
              <w:rFonts w:ascii="AngsanaUPC" w:hAnsi="AngsanaUPC" w:cs="AngsanaUPC"/>
            </w:rPr>
          </w:pPr>
        </w:p>
        <w:p w14:paraId="4CA28B06" w14:textId="77777777" w:rsidR="00093BE1" w:rsidRPr="00B9135B" w:rsidRDefault="00093BE1">
          <w:pPr>
            <w:rPr>
              <w:rFonts w:ascii="AngsanaUPC" w:hAnsi="AngsanaUPC" w:cs="AngsanaUPC"/>
            </w:rPr>
          </w:pPr>
        </w:p>
        <w:p w14:paraId="12BC3A3A" w14:textId="77777777" w:rsidR="00712696" w:rsidRPr="00B9135B" w:rsidRDefault="00712696">
          <w:pPr>
            <w:rPr>
              <w:rFonts w:ascii="AngsanaUPC" w:hAnsi="AngsanaUPC" w:cs="AngsanaUPC"/>
            </w:rPr>
          </w:pPr>
        </w:p>
        <w:p w14:paraId="5A127CC4" w14:textId="77777777" w:rsidR="00712696" w:rsidRPr="00B9135B" w:rsidRDefault="00712696">
          <w:pPr>
            <w:rPr>
              <w:rFonts w:ascii="AngsanaUPC" w:hAnsi="AngsanaUPC" w:cs="AngsanaUPC"/>
            </w:rPr>
          </w:pPr>
        </w:p>
        <w:p w14:paraId="12493FCD" w14:textId="77777777" w:rsidR="00712696" w:rsidRPr="00B9135B" w:rsidRDefault="00712696">
          <w:pPr>
            <w:rPr>
              <w:rFonts w:ascii="AngsanaUPC" w:hAnsi="AngsanaUPC" w:cs="AngsanaUPC"/>
            </w:rPr>
          </w:pPr>
        </w:p>
        <w:p w14:paraId="1F2151B9" w14:textId="77777777" w:rsidR="00712696" w:rsidRPr="00B9135B" w:rsidRDefault="00712696">
          <w:pPr>
            <w:rPr>
              <w:rFonts w:ascii="AngsanaUPC" w:hAnsi="AngsanaUPC" w:cs="AngsanaUPC"/>
            </w:rPr>
          </w:pPr>
        </w:p>
        <w:p w14:paraId="3E6CBFFF" w14:textId="573D7E30" w:rsidR="00B9135B" w:rsidRDefault="00417963" w:rsidP="00B9135B">
          <w:pPr>
            <w:rPr>
              <w:rFonts w:ascii="AngsanaUPC" w:eastAsiaTheme="majorEastAsia" w:hAnsi="AngsanaUPC" w:cs="AngsanaUPC"/>
              <w:b/>
              <w:sz w:val="76"/>
              <w:szCs w:val="72"/>
            </w:rPr>
          </w:pPr>
        </w:p>
      </w:sdtContent>
    </w:sdt>
    <w:p w14:paraId="694C42D9" w14:textId="77777777" w:rsidR="00B9135B" w:rsidRPr="00B9135B" w:rsidRDefault="00D35989" w:rsidP="00B9135B">
      <w:pPr>
        <w:pStyle w:val="AxureTOCHeading"/>
        <w:rPr>
          <w:rFonts w:ascii="AngsanaUPC" w:hAnsi="AngsanaUPC" w:cs="AngsanaUPC"/>
          <w:b w:val="0"/>
        </w:rPr>
      </w:pPr>
      <w:r w:rsidRPr="00B9135B">
        <w:rPr>
          <w:rFonts w:ascii="AngsanaUPC" w:hAnsi="AngsanaUPC" w:cs="AngsanaUPC"/>
        </w:rPr>
        <w:br w:type="page"/>
      </w:r>
    </w:p>
    <w:sdt>
      <w:sdtPr>
        <w:rPr>
          <w:rFonts w:ascii="Arial" w:eastAsia="Times New Roman" w:hAnsi="Arial" w:cs="Arial"/>
          <w:color w:val="auto"/>
          <w:sz w:val="18"/>
          <w:szCs w:val="24"/>
        </w:rPr>
        <w:id w:val="79875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AD5F1E" w14:textId="1AF99ECE" w:rsidR="00B9135B" w:rsidRPr="00DD2274" w:rsidRDefault="00DD2274" w:rsidP="00963B37">
          <w:pPr>
            <w:pStyle w:val="af"/>
            <w:spacing w:before="0" w:after="240" w:line="240" w:lineRule="auto"/>
            <w:jc w:val="center"/>
            <w:rPr>
              <w:rFonts w:ascii="AngsanaUPC" w:hAnsi="AngsanaUPC" w:cs="AngsanaUPC"/>
              <w:cs/>
              <w:lang w:bidi="th-TH"/>
            </w:rPr>
          </w:pPr>
          <w:r>
            <w:rPr>
              <w:rFonts w:ascii="AngsanaUPC" w:hAnsi="AngsanaUPC" w:cs="AngsanaUPC" w:hint="cs"/>
              <w:cs/>
              <w:lang w:bidi="th-TH"/>
            </w:rPr>
            <w:t>สารบัญ</w:t>
          </w:r>
        </w:p>
        <w:p w14:paraId="10B85B09" w14:textId="69C32709" w:rsidR="00DD2274" w:rsidRPr="00963B37" w:rsidRDefault="00B9135B" w:rsidP="00963B37">
          <w:pPr>
            <w:pStyle w:val="1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b w:val="0"/>
              <w:noProof/>
              <w:sz w:val="28"/>
              <w:szCs w:val="28"/>
              <w:lang w:bidi="th-TH"/>
            </w:rPr>
          </w:pPr>
          <w:r w:rsidRPr="00DD2274">
            <w:rPr>
              <w:rFonts w:ascii="AngsanaUPC" w:hAnsi="AngsanaUPC" w:cs="AngsanaUPC"/>
              <w:bCs/>
              <w:noProof/>
              <w:sz w:val="32"/>
              <w:szCs w:val="32"/>
            </w:rPr>
            <w:fldChar w:fldCharType="begin"/>
          </w:r>
          <w:r w:rsidRPr="00DD2274">
            <w:rPr>
              <w:rFonts w:ascii="AngsanaUPC" w:hAnsi="AngsanaUPC" w:cs="AngsanaUPC"/>
              <w:bCs/>
              <w:noProof/>
              <w:sz w:val="32"/>
              <w:szCs w:val="32"/>
            </w:rPr>
            <w:instrText xml:space="preserve"> TOC \o "1-3" \h \z \u </w:instrText>
          </w:r>
          <w:r w:rsidRPr="00DD2274">
            <w:rPr>
              <w:rFonts w:ascii="AngsanaUPC" w:hAnsi="AngsanaUPC" w:cs="AngsanaUPC"/>
              <w:bCs/>
              <w:noProof/>
              <w:sz w:val="32"/>
              <w:szCs w:val="32"/>
            </w:rPr>
            <w:fldChar w:fldCharType="separate"/>
          </w:r>
          <w:hyperlink w:anchor="_Toc517621141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1. Work Flow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_Toc517621141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3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92C75" w14:textId="45B87CD7" w:rsidR="00DD2274" w:rsidRPr="00963B37" w:rsidRDefault="00417963" w:rsidP="00963B37">
          <w:pPr>
            <w:pStyle w:val="1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b w:val="0"/>
              <w:noProof/>
              <w:sz w:val="28"/>
              <w:szCs w:val="28"/>
              <w:lang w:bidi="th-TH"/>
            </w:rPr>
          </w:pPr>
          <w:hyperlink w:anchor="_Toc517621142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2. Login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_Toc517621142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4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B4338" w14:textId="1E3CB874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43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2.1. User Interface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_Toc517621143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4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E9676" w14:textId="486C38C6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44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2.2. Widget Table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_Toc517621144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4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EDB8C" w14:textId="539F20C1" w:rsidR="00DD2274" w:rsidRPr="00963B37" w:rsidRDefault="00417963" w:rsidP="00963B37">
          <w:pPr>
            <w:pStyle w:val="1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b w:val="0"/>
              <w:noProof/>
              <w:sz w:val="28"/>
              <w:szCs w:val="28"/>
              <w:lang w:bidi="th-TH"/>
            </w:rPr>
          </w:pPr>
          <w:hyperlink w:anchor="_Toc517621145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3. MainMenu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_Toc517621145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5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969EB" w14:textId="3198F761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46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3.1. User Interface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_Toc517621146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5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130F8" w14:textId="2BED852A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47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3.2. Widget Table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_Toc517621147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5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05058" w14:textId="5B11FBAF" w:rsidR="00DD2274" w:rsidRPr="00963B37" w:rsidRDefault="00417963" w:rsidP="00963B37">
          <w:pPr>
            <w:pStyle w:val="1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b w:val="0"/>
              <w:noProof/>
              <w:sz w:val="28"/>
              <w:szCs w:val="28"/>
              <w:lang w:bidi="th-TH"/>
            </w:rPr>
          </w:pPr>
          <w:hyperlink w:anchor="_Toc517621148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4. Product Detail - Main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_Toc517621148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6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706EC" w14:textId="55C0BDD0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49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4.1. User Interface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_Toc517621149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6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18C76" w14:textId="24A18382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50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4.2. Widget Table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_Toc517621150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6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6671A" w14:textId="7BEE0825" w:rsidR="00DD2274" w:rsidRPr="00963B37" w:rsidRDefault="00417963" w:rsidP="00963B37">
          <w:pPr>
            <w:pStyle w:val="1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b w:val="0"/>
              <w:noProof/>
              <w:sz w:val="28"/>
              <w:szCs w:val="28"/>
              <w:lang w:bidi="th-TH"/>
            </w:rPr>
          </w:pPr>
          <w:hyperlink w:anchor="_Toc517621151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5. Product Detail - Price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_Toc517621151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8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E4149" w14:textId="301FF76B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52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5.1. User Interface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_Toc517621152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8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B7CA3" w14:textId="67CEB5FF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53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5.2. Widget Table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_Toc517621153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8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9615E" w14:textId="3C741EE7" w:rsidR="00DD2274" w:rsidRPr="00963B37" w:rsidRDefault="00417963" w:rsidP="00963B37">
          <w:pPr>
            <w:pStyle w:val="1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b w:val="0"/>
              <w:noProof/>
              <w:sz w:val="28"/>
              <w:szCs w:val="28"/>
              <w:lang w:bidi="th-TH"/>
            </w:rPr>
          </w:pPr>
          <w:hyperlink w:anchor="_Toc517621154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6. Product Detail - Detail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_Toc517621154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10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91934" w14:textId="1897D03B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55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6.1. User Interface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_Toc517621155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10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8D9BA" w14:textId="388BEAF4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56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6.2. Widget Table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_Toc517621156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10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57588" w14:textId="1A8AEF6D" w:rsidR="00DD2274" w:rsidRPr="00963B37" w:rsidRDefault="00417963" w:rsidP="00963B37">
          <w:pPr>
            <w:pStyle w:val="1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b w:val="0"/>
              <w:noProof/>
              <w:sz w:val="28"/>
              <w:szCs w:val="28"/>
              <w:lang w:bidi="th-TH"/>
            </w:rPr>
          </w:pPr>
          <w:hyperlink w:anchor="_Toc517621157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7. Product Detail - Properties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_Toc517621157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12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ACEC0" w14:textId="7FE4C647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58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7.1. User Interface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_Toc517621158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12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A8E9D" w14:textId="7CA3D997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59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7.2. Widget Table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_Toc517621159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12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E0856" w14:textId="7D2DFED8" w:rsidR="00DD2274" w:rsidRPr="00963B37" w:rsidRDefault="00417963" w:rsidP="00963B37">
          <w:pPr>
            <w:pStyle w:val="1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b w:val="0"/>
              <w:noProof/>
              <w:sz w:val="28"/>
              <w:szCs w:val="28"/>
              <w:lang w:bidi="th-TH"/>
            </w:rPr>
          </w:pPr>
          <w:hyperlink w:anchor="_Toc517621160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8. Product Detail - Substitute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_Toc517621160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14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282EB" w14:textId="748BDF93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61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8.1. User Interface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_Toc517621161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14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52347" w14:textId="4CAAF8AE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62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8.2. Widget Table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_Toc517621162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14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70D39" w14:textId="30F249B3" w:rsidR="00DD2274" w:rsidRPr="00963B37" w:rsidRDefault="00417963" w:rsidP="00963B37">
          <w:pPr>
            <w:pStyle w:val="1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b w:val="0"/>
              <w:noProof/>
              <w:sz w:val="28"/>
              <w:szCs w:val="28"/>
              <w:lang w:bidi="th-TH"/>
            </w:rPr>
          </w:pPr>
          <w:hyperlink w:anchor="_Toc517621163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9. Stock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_Toc517621163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16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3008C" w14:textId="20684D06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64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9.1. User Interface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_Toc517621164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16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8E794" w14:textId="59CC25BA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65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9.2. Widget Table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_Toc517621165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16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9082E" w14:textId="5AF18D8B" w:rsidR="00DD2274" w:rsidRPr="00963B37" w:rsidRDefault="00417963" w:rsidP="00963B37">
          <w:pPr>
            <w:pStyle w:val="1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b w:val="0"/>
              <w:noProof/>
              <w:sz w:val="28"/>
              <w:szCs w:val="28"/>
              <w:lang w:bidi="th-TH"/>
            </w:rPr>
          </w:pPr>
          <w:hyperlink w:anchor="_Toc517621166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10. User Info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_Toc517621166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18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BD0BD" w14:textId="68EA1D62" w:rsidR="00DD2274" w:rsidRPr="00963B37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28"/>
              <w:szCs w:val="28"/>
              <w:lang w:bidi="th-TH"/>
            </w:rPr>
          </w:pPr>
          <w:hyperlink w:anchor="_Toc517621167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10.1. User Interface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_Toc517621167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18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3983D" w14:textId="6674764A" w:rsidR="00DD2274" w:rsidRPr="00DD2274" w:rsidRDefault="00417963" w:rsidP="00963B37">
          <w:pPr>
            <w:pStyle w:val="20"/>
            <w:tabs>
              <w:tab w:val="right" w:leader="dot" w:pos="10790"/>
            </w:tabs>
            <w:spacing w:before="0" w:after="0" w:line="240" w:lineRule="auto"/>
            <w:rPr>
              <w:rFonts w:ascii="AngsanaUPC" w:eastAsiaTheme="minorEastAsia" w:hAnsi="AngsanaUPC" w:cs="AngsanaUPC"/>
              <w:noProof/>
              <w:sz w:val="32"/>
              <w:szCs w:val="32"/>
              <w:lang w:bidi="th-TH"/>
            </w:rPr>
          </w:pPr>
          <w:hyperlink w:anchor="_Toc517621168" w:history="1">
            <w:r w:rsidR="00DD2274" w:rsidRPr="00963B37">
              <w:rPr>
                <w:rStyle w:val="a3"/>
                <w:rFonts w:ascii="AngsanaUPC" w:hAnsi="AngsanaUPC" w:cs="AngsanaUPC"/>
                <w:noProof/>
                <w:sz w:val="28"/>
                <w:szCs w:val="28"/>
              </w:rPr>
              <w:t>10.2. Widget Table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ab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begin"/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instrText xml:space="preserve"> PAGEREF _Toc517621168 \h </w:instrTex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separate"/>
            </w:r>
            <w:r w:rsidR="001154A8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t>18</w:t>
            </w:r>
            <w:r w:rsidR="00DD2274" w:rsidRPr="00963B37">
              <w:rPr>
                <w:rFonts w:ascii="AngsanaUPC" w:hAnsi="AngsanaUPC" w:cs="AngsanaUP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6C508" w14:textId="351F66D2" w:rsidR="00B9135B" w:rsidRDefault="00B9135B" w:rsidP="00DD2274">
          <w:pPr>
            <w:spacing w:before="0"/>
          </w:pPr>
          <w:r w:rsidRPr="00DD2274">
            <w:rPr>
              <w:rFonts w:ascii="AngsanaUPC" w:hAnsi="AngsanaUPC" w:cs="AngsanaUPC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018F2C5" w14:textId="5A0ABEF2" w:rsidR="00634D62" w:rsidRPr="00B9135B" w:rsidRDefault="00B9135B" w:rsidP="00B9135B">
      <w:pPr>
        <w:pStyle w:val="AxureTOCHeading"/>
        <w:rPr>
          <w:rFonts w:ascii="AngsanaUPC" w:hAnsi="AngsanaUPC" w:cs="AngsanaUPC"/>
          <w:b w:val="0"/>
        </w:rPr>
      </w:pPr>
      <w:r w:rsidRPr="00B9135B">
        <w:rPr>
          <w:rFonts w:ascii="AngsanaUPC" w:hAnsi="AngsanaUPC" w:cs="AngsanaUPC"/>
          <w:b w:val="0"/>
        </w:rPr>
        <w:t xml:space="preserve"> </w:t>
      </w:r>
    </w:p>
    <w:p w14:paraId="08266103" w14:textId="77777777" w:rsidR="004144D0" w:rsidRPr="00B9135B" w:rsidRDefault="00634D62" w:rsidP="00536F6D">
      <w:pPr>
        <w:rPr>
          <w:rFonts w:ascii="AngsanaUPC" w:hAnsi="AngsanaUPC" w:cs="AngsanaUPC"/>
        </w:rPr>
      </w:pPr>
      <w:r w:rsidRPr="00B9135B">
        <w:rPr>
          <w:rFonts w:ascii="AngsanaUPC" w:hAnsi="AngsanaUPC" w:cs="AngsanaUPC"/>
        </w:rPr>
        <w:br w:type="page"/>
      </w:r>
    </w:p>
    <w:p w14:paraId="436463DE" w14:textId="77777777" w:rsidR="00CE1F4C" w:rsidRPr="00B9135B" w:rsidRDefault="00CE1F4C">
      <w:pPr>
        <w:rPr>
          <w:rFonts w:ascii="AngsanaUPC" w:hAnsi="AngsanaUPC" w:cs="AngsanaUPC"/>
        </w:rPr>
        <w:sectPr w:rsidR="00CE1F4C" w:rsidRPr="00B9135B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41F1998A" w14:textId="2A939344" w:rsidR="00862171" w:rsidRPr="00486D39" w:rsidRDefault="00B9135B" w:rsidP="00486D39">
      <w:pPr>
        <w:pStyle w:val="1"/>
      </w:pPr>
      <w:bookmarkStart w:id="0" w:name="_Toc517621141"/>
      <w:r>
        <w:lastRenderedPageBreak/>
        <w:t>Work Flow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9135B" w14:paraId="53DE3564" w14:textId="77777777" w:rsidTr="00B9135B">
        <w:tc>
          <w:tcPr>
            <w:tcW w:w="11016" w:type="dxa"/>
          </w:tcPr>
          <w:p w14:paraId="352B295A" w14:textId="16CD4EFC" w:rsidR="00B9135B" w:rsidRDefault="00862171" w:rsidP="00B50DB2">
            <w:pPr>
              <w:pStyle w:val="a8"/>
              <w:spacing w:before="240" w:after="240"/>
            </w:pPr>
            <w:r>
              <w:rPr>
                <w:noProof/>
              </w:rPr>
              <w:drawing>
                <wp:inline distT="0" distB="0" distL="0" distR="0" wp14:anchorId="5D5BDB08" wp14:editId="27EEB8AB">
                  <wp:extent cx="6838552" cy="188868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516" t="7694" r="3019" b="8070"/>
                          <a:stretch/>
                        </pic:blipFill>
                        <pic:spPr bwMode="auto">
                          <a:xfrm>
                            <a:off x="0" y="0"/>
                            <a:ext cx="6868355" cy="18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EDE73" w14:textId="283B72A3" w:rsidR="00486D39" w:rsidRDefault="00486D39" w:rsidP="004530AC">
      <w:pPr>
        <w:pStyle w:val="a8"/>
        <w:ind w:firstLine="720"/>
        <w:jc w:val="thaiDistribute"/>
        <w:rPr>
          <w:rFonts w:ascii="AngsanaUPC" w:hAnsi="AngsanaUPC" w:cs="AngsanaUPC"/>
          <w:sz w:val="32"/>
          <w:szCs w:val="32"/>
          <w:cs/>
          <w:lang w:bidi="th-TH"/>
        </w:rPr>
      </w:pPr>
      <w:proofErr w:type="spellStart"/>
      <w:r w:rsidRPr="00F8731F">
        <w:rPr>
          <w:rFonts w:ascii="AngsanaUPC" w:hAnsi="AngsanaUPC" w:cs="AngsanaUPC"/>
          <w:b/>
          <w:bCs/>
          <w:sz w:val="32"/>
          <w:szCs w:val="32"/>
          <w:lang w:bidi="th-TH"/>
        </w:rPr>
        <w:t>Dohome</w:t>
      </w:r>
      <w:proofErr w:type="spellEnd"/>
      <w:r w:rsidRPr="00F8731F">
        <w:rPr>
          <w:rFonts w:ascii="AngsanaUPC" w:hAnsi="AngsanaUPC" w:cs="AngsanaUPC"/>
          <w:b/>
          <w:bCs/>
          <w:sz w:val="32"/>
          <w:szCs w:val="32"/>
          <w:lang w:bidi="th-TH"/>
        </w:rPr>
        <w:t xml:space="preserve"> App</w:t>
      </w:r>
      <w:r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8D6272">
        <w:rPr>
          <w:rFonts w:ascii="AngsanaUPC" w:hAnsi="AngsanaUPC" w:cs="AngsanaUPC" w:hint="cs"/>
          <w:sz w:val="32"/>
          <w:szCs w:val="32"/>
          <w:cs/>
          <w:lang w:bidi="th-TH"/>
        </w:rPr>
        <w:t xml:space="preserve">เป็นโปรแกรมที่พัฒนาขึ้นบนระบบปฏิบัติการ </w:t>
      </w:r>
      <w:r w:rsidR="008D6272">
        <w:rPr>
          <w:rFonts w:ascii="AngsanaUPC" w:hAnsi="AngsanaUPC" w:cs="AngsanaUPC"/>
          <w:sz w:val="32"/>
          <w:szCs w:val="32"/>
          <w:lang w:bidi="th-TH"/>
        </w:rPr>
        <w:t xml:space="preserve">Android </w:t>
      </w:r>
      <w:r w:rsidR="008D6272">
        <w:rPr>
          <w:rFonts w:ascii="AngsanaUPC" w:hAnsi="AngsanaUPC" w:cs="AngsanaUPC" w:hint="cs"/>
          <w:sz w:val="32"/>
          <w:szCs w:val="32"/>
          <w:cs/>
          <w:lang w:bidi="th-TH"/>
        </w:rPr>
        <w:t xml:space="preserve">เพื่ออำนวยความสะดวกให้พนักงานขายสามารถใช้งานโปรแกรมภายในโฮม ในการแนะนำข้อมูลสินค้าและดูสต็อกสินค้าที่ลูกค้าต้องการ โดยไม่ต้องเดินไปตรวจสอบในจุดที่มีการติดตั้งโปรแกรม </w:t>
      </w:r>
      <w:r w:rsidR="008D6272">
        <w:rPr>
          <w:rFonts w:ascii="AngsanaUPC" w:hAnsi="AngsanaUPC" w:cs="AngsanaUPC"/>
          <w:sz w:val="32"/>
          <w:szCs w:val="32"/>
          <w:lang w:bidi="th-TH"/>
        </w:rPr>
        <w:t xml:space="preserve">SAP </w:t>
      </w:r>
      <w:r w:rsidR="008D6272">
        <w:rPr>
          <w:rFonts w:ascii="AngsanaUPC" w:hAnsi="AngsanaUPC" w:cs="AngsanaUPC" w:hint="cs"/>
          <w:sz w:val="32"/>
          <w:szCs w:val="32"/>
          <w:cs/>
          <w:lang w:bidi="th-TH"/>
        </w:rPr>
        <w:t xml:space="preserve">หรือ </w:t>
      </w:r>
      <w:r w:rsidR="008D6272">
        <w:rPr>
          <w:rFonts w:ascii="AngsanaUPC" w:hAnsi="AngsanaUPC" w:cs="AngsanaUPC"/>
          <w:sz w:val="32"/>
          <w:szCs w:val="32"/>
          <w:lang w:bidi="th-TH"/>
        </w:rPr>
        <w:t xml:space="preserve">DD </w:t>
      </w:r>
      <w:r w:rsidR="008D6272">
        <w:rPr>
          <w:rFonts w:ascii="AngsanaUPC" w:hAnsi="AngsanaUPC" w:cs="AngsanaUPC" w:hint="cs"/>
          <w:sz w:val="32"/>
          <w:szCs w:val="32"/>
          <w:cs/>
          <w:lang w:bidi="th-TH"/>
        </w:rPr>
        <w:t xml:space="preserve">เพียงแค่สแกนบาร์โค้ดสินค้าผ่าน </w:t>
      </w:r>
      <w:proofErr w:type="spellStart"/>
      <w:r w:rsidR="008D6272">
        <w:rPr>
          <w:rFonts w:ascii="AngsanaUPC" w:hAnsi="AngsanaUPC" w:cs="AngsanaUPC"/>
          <w:sz w:val="32"/>
          <w:szCs w:val="32"/>
          <w:lang w:bidi="th-TH"/>
        </w:rPr>
        <w:t>Dohome</w:t>
      </w:r>
      <w:proofErr w:type="spellEnd"/>
      <w:r w:rsidR="008D6272">
        <w:rPr>
          <w:rFonts w:ascii="AngsanaUPC" w:hAnsi="AngsanaUPC" w:cs="AngsanaUPC"/>
          <w:sz w:val="32"/>
          <w:szCs w:val="32"/>
          <w:lang w:bidi="th-TH"/>
        </w:rPr>
        <w:t xml:space="preserve"> App </w:t>
      </w:r>
      <w:r w:rsidR="008D6272">
        <w:rPr>
          <w:rFonts w:ascii="AngsanaUPC" w:hAnsi="AngsanaUPC" w:cs="AngsanaUPC" w:hint="cs"/>
          <w:sz w:val="32"/>
          <w:szCs w:val="32"/>
          <w:cs/>
          <w:lang w:bidi="th-TH"/>
        </w:rPr>
        <w:t>ก็สามารถดูข้อมูลได้</w:t>
      </w:r>
      <w:r w:rsidR="000F61FE">
        <w:rPr>
          <w:rFonts w:ascii="AngsanaUPC" w:hAnsi="AngsanaUPC" w:cs="AngsanaUPC" w:hint="cs"/>
          <w:sz w:val="32"/>
          <w:szCs w:val="32"/>
          <w:cs/>
          <w:lang w:bidi="th-TH"/>
        </w:rPr>
        <w:t>ทันที</w:t>
      </w:r>
    </w:p>
    <w:p w14:paraId="5372494A" w14:textId="7A85610E" w:rsidR="002E3B06" w:rsidRDefault="00862171" w:rsidP="004530AC">
      <w:pPr>
        <w:pStyle w:val="a8"/>
        <w:ind w:firstLine="720"/>
        <w:jc w:val="thaiDistribute"/>
        <w:rPr>
          <w:rFonts w:ascii="AngsanaUPC" w:hAnsi="AngsanaUPC" w:cs="AngsanaUPC"/>
          <w:sz w:val="28"/>
          <w:szCs w:val="28"/>
          <w:lang w:bidi="th-TH"/>
        </w:rPr>
      </w:pPr>
      <w:r w:rsidRPr="004F5E54">
        <w:rPr>
          <w:rFonts w:ascii="AngsanaUPC" w:hAnsi="AngsanaUPC" w:cs="AngsanaUPC"/>
          <w:sz w:val="32"/>
          <w:szCs w:val="32"/>
          <w:cs/>
        </w:rPr>
        <w:t>เมื่อลูกค้าเข้ามาจับจ่ายซื้อของที่ดูโฮม และต้องการทราบรายละเอียดสินค้า หรือ จำนวนสินค้าที่มีพร้อมขายในสต็อก</w:t>
      </w:r>
      <w:r w:rsidRPr="004F5E54">
        <w:rPr>
          <w:rFonts w:ascii="AngsanaUPC" w:hAnsi="AngsanaUPC" w:cs="AngsanaUPC" w:hint="cs"/>
          <w:sz w:val="32"/>
          <w:szCs w:val="32"/>
          <w:cs/>
          <w:lang w:bidi="th-TH"/>
        </w:rPr>
        <w:t xml:space="preserve"> พนักงานขายสามารถเปิด </w:t>
      </w:r>
      <w:proofErr w:type="spellStart"/>
      <w:r w:rsidRPr="004F5E54">
        <w:rPr>
          <w:rFonts w:ascii="AngsanaUPC" w:hAnsi="AngsanaUPC" w:cs="AngsanaUPC"/>
          <w:sz w:val="32"/>
          <w:szCs w:val="32"/>
          <w:lang w:bidi="th-TH"/>
        </w:rPr>
        <w:t>Dohome</w:t>
      </w:r>
      <w:proofErr w:type="spellEnd"/>
      <w:r w:rsidRPr="004F5E54">
        <w:rPr>
          <w:rFonts w:ascii="AngsanaUPC" w:hAnsi="AngsanaUPC" w:cs="AngsanaUPC"/>
          <w:sz w:val="32"/>
          <w:szCs w:val="32"/>
          <w:lang w:bidi="th-TH"/>
        </w:rPr>
        <w:t xml:space="preserve"> App </w:t>
      </w:r>
      <w:r w:rsidRPr="004F5E54">
        <w:rPr>
          <w:rFonts w:ascii="AngsanaUPC" w:hAnsi="AngsanaUPC" w:cs="AngsanaUPC" w:hint="cs"/>
          <w:sz w:val="32"/>
          <w:szCs w:val="32"/>
          <w:cs/>
          <w:lang w:bidi="th-TH"/>
        </w:rPr>
        <w:t xml:space="preserve">จาก </w:t>
      </w:r>
      <w:r w:rsidRPr="004F5E54">
        <w:rPr>
          <w:rFonts w:ascii="AngsanaUPC" w:hAnsi="AngsanaUPC" w:cs="AngsanaUPC"/>
          <w:sz w:val="32"/>
          <w:szCs w:val="32"/>
          <w:lang w:bidi="th-TH"/>
        </w:rPr>
        <w:t>Tablet</w:t>
      </w:r>
      <w:r w:rsidRPr="004F5E54">
        <w:rPr>
          <w:rFonts w:ascii="AngsanaUPC" w:hAnsi="AngsanaUPC" w:cs="AngsanaUPC" w:hint="cs"/>
          <w:sz w:val="32"/>
          <w:szCs w:val="32"/>
          <w:cs/>
          <w:lang w:bidi="th-TH"/>
        </w:rPr>
        <w:t>/</w:t>
      </w:r>
      <w:r w:rsidRPr="004F5E54">
        <w:rPr>
          <w:rFonts w:ascii="AngsanaUPC" w:hAnsi="AngsanaUPC" w:cs="AngsanaUPC"/>
          <w:sz w:val="32"/>
          <w:szCs w:val="32"/>
          <w:lang w:bidi="th-TH"/>
        </w:rPr>
        <w:t>Smart Phone</w:t>
      </w:r>
      <w:r w:rsidRPr="004F5E54">
        <w:rPr>
          <w:rFonts w:ascii="AngsanaUPC" w:hAnsi="AngsanaUPC" w:cs="AngsanaUPC" w:hint="cs"/>
          <w:sz w:val="32"/>
          <w:szCs w:val="32"/>
          <w:cs/>
          <w:lang w:bidi="th-TH"/>
        </w:rPr>
        <w:t xml:space="preserve"> (</w:t>
      </w:r>
      <w:r w:rsidRPr="004F5E54">
        <w:rPr>
          <w:rFonts w:ascii="AngsanaUPC" w:hAnsi="AngsanaUPC" w:cs="AngsanaUPC"/>
          <w:sz w:val="32"/>
          <w:szCs w:val="32"/>
          <w:lang w:bidi="th-TH"/>
        </w:rPr>
        <w:t>Android</w:t>
      </w:r>
      <w:r w:rsidRPr="004F5E54">
        <w:rPr>
          <w:rFonts w:ascii="AngsanaUPC" w:hAnsi="AngsanaUPC" w:cs="AngsanaUPC" w:hint="cs"/>
          <w:sz w:val="32"/>
          <w:szCs w:val="32"/>
          <w:cs/>
          <w:lang w:bidi="th-TH"/>
        </w:rPr>
        <w:t>)</w:t>
      </w:r>
      <w:r w:rsidRPr="004F5E54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2E3B06" w:rsidRPr="004F5E54">
        <w:rPr>
          <w:rFonts w:ascii="AngsanaUPC" w:hAnsi="AngsanaUPC" w:cs="AngsanaUPC" w:hint="cs"/>
          <w:sz w:val="32"/>
          <w:szCs w:val="32"/>
          <w:cs/>
          <w:lang w:bidi="th-TH"/>
        </w:rPr>
        <w:t xml:space="preserve"> เพื่อดูว่าสินค้าที่ลูกค้าต้องการนั้นมีจำนวนเหลือ</w:t>
      </w:r>
      <w:r w:rsidR="0032123C" w:rsidRPr="004F5E54">
        <w:rPr>
          <w:rFonts w:ascii="AngsanaUPC" w:hAnsi="AngsanaUPC" w:cs="AngsanaUPC" w:hint="cs"/>
          <w:sz w:val="32"/>
          <w:szCs w:val="32"/>
          <w:cs/>
          <w:lang w:bidi="th-TH"/>
        </w:rPr>
        <w:t>ในสต็อกเพียงพอกับความต้องการของลูกค้าหรือไม่</w:t>
      </w:r>
      <w:r w:rsidR="002E3B06" w:rsidRPr="004F5E54">
        <w:rPr>
          <w:rFonts w:ascii="AngsanaUPC" w:hAnsi="AngsanaUPC" w:cs="AngsanaUPC" w:hint="cs"/>
          <w:sz w:val="32"/>
          <w:szCs w:val="32"/>
          <w:cs/>
          <w:lang w:bidi="th-TH"/>
        </w:rPr>
        <w:t xml:space="preserve"> </w:t>
      </w:r>
      <w:r w:rsidR="0032123C" w:rsidRPr="004F5E54">
        <w:rPr>
          <w:rFonts w:ascii="AngsanaUPC" w:hAnsi="AngsanaUPC" w:cs="AngsanaUPC" w:hint="cs"/>
          <w:sz w:val="32"/>
          <w:szCs w:val="32"/>
          <w:cs/>
          <w:lang w:bidi="th-TH"/>
        </w:rPr>
        <w:t>และ</w:t>
      </w:r>
      <w:r w:rsidR="002E3B06" w:rsidRPr="004F5E54">
        <w:rPr>
          <w:rFonts w:ascii="AngsanaUPC" w:hAnsi="AngsanaUPC" w:cs="AngsanaUPC" w:hint="cs"/>
          <w:sz w:val="32"/>
          <w:szCs w:val="32"/>
          <w:cs/>
          <w:lang w:bidi="th-TH"/>
        </w:rPr>
        <w:t>สามารถดูคุณสมบัติ</w:t>
      </w:r>
      <w:proofErr w:type="spellStart"/>
      <w:r w:rsidR="002E3B06" w:rsidRPr="004F5E54">
        <w:rPr>
          <w:rFonts w:ascii="AngsanaUPC" w:hAnsi="AngsanaUPC" w:cs="AngsanaUPC" w:hint="cs"/>
          <w:sz w:val="32"/>
          <w:szCs w:val="32"/>
          <w:cs/>
          <w:lang w:bidi="th-TH"/>
        </w:rPr>
        <w:t>อื่นๆ</w:t>
      </w:r>
      <w:proofErr w:type="spellEnd"/>
      <w:r w:rsidR="002E3B06" w:rsidRPr="004F5E54">
        <w:rPr>
          <w:rFonts w:ascii="AngsanaUPC" w:hAnsi="AngsanaUPC" w:cs="AngsanaUPC" w:hint="cs"/>
          <w:sz w:val="32"/>
          <w:szCs w:val="32"/>
          <w:cs/>
          <w:lang w:bidi="th-TH"/>
        </w:rPr>
        <w:t xml:space="preserve"> ที่เกี่ยวข้อง เช่น</w:t>
      </w:r>
      <w:r w:rsidR="0032123C" w:rsidRPr="004F5E54">
        <w:rPr>
          <w:rFonts w:ascii="AngsanaUPC" w:hAnsi="AngsanaUPC" w:cs="AngsanaUPC" w:hint="cs"/>
          <w:sz w:val="32"/>
          <w:szCs w:val="32"/>
          <w:cs/>
          <w:lang w:bidi="th-TH"/>
        </w:rPr>
        <w:t xml:space="preserve"> มีอยู่ตำแหน่งจัดเก็บใดบ้าง</w:t>
      </w:r>
      <w:r w:rsidR="0032123C" w:rsidRPr="004F5E54">
        <w:rPr>
          <w:rFonts w:ascii="AngsanaUPC" w:hAnsi="AngsanaUPC" w:cs="AngsanaUPC" w:hint="cs"/>
          <w:sz w:val="32"/>
          <w:szCs w:val="32"/>
          <w:lang w:bidi="th-TH"/>
        </w:rPr>
        <w:t>,</w:t>
      </w:r>
      <w:r w:rsidR="002E3B06" w:rsidRPr="004F5E54">
        <w:rPr>
          <w:rFonts w:ascii="AngsanaUPC" w:hAnsi="AngsanaUPC" w:cs="AngsanaUPC" w:hint="cs"/>
          <w:sz w:val="32"/>
          <w:szCs w:val="32"/>
          <w:cs/>
          <w:lang w:bidi="th-TH"/>
        </w:rPr>
        <w:t xml:space="preserve"> สินค้ามีซีเรียลหรือไม่</w:t>
      </w:r>
      <w:r w:rsidR="002E3B06" w:rsidRPr="004F5E54">
        <w:rPr>
          <w:rFonts w:ascii="AngsanaUPC" w:hAnsi="AngsanaUPC" w:cs="AngsanaUPC" w:hint="cs"/>
          <w:sz w:val="32"/>
          <w:szCs w:val="32"/>
          <w:lang w:bidi="th-TH"/>
        </w:rPr>
        <w:t>,</w:t>
      </w:r>
      <w:r w:rsidR="002E3B06" w:rsidRPr="004F5E54">
        <w:rPr>
          <w:rFonts w:ascii="AngsanaUPC" w:hAnsi="AngsanaUPC" w:cs="AngsanaUPC" w:hint="cs"/>
          <w:sz w:val="32"/>
          <w:szCs w:val="32"/>
          <w:cs/>
          <w:lang w:bidi="th-TH"/>
        </w:rPr>
        <w:t xml:space="preserve"> มีโปรโมชั่นหรือไม่ เป็นต้น</w:t>
      </w:r>
      <w:r w:rsidR="0032123C">
        <w:rPr>
          <w:rFonts w:ascii="AngsanaUPC" w:hAnsi="AngsanaUPC" w:cs="AngsanaUPC" w:hint="cs"/>
          <w:sz w:val="28"/>
          <w:szCs w:val="28"/>
          <w:cs/>
          <w:lang w:bidi="th-TH"/>
        </w:rPr>
        <w:t xml:space="preserve"> </w:t>
      </w:r>
    </w:p>
    <w:p w14:paraId="264E595C" w14:textId="0892809C" w:rsidR="00486D39" w:rsidRPr="00F8731F" w:rsidRDefault="00486D39" w:rsidP="004F5E54">
      <w:pPr>
        <w:pStyle w:val="a8"/>
        <w:ind w:firstLine="720"/>
        <w:jc w:val="thaiDistribute"/>
        <w:rPr>
          <w:rFonts w:ascii="AngsanaUPC" w:hAnsi="AngsanaUPC" w:cs="AngsanaUPC"/>
          <w:sz w:val="32"/>
          <w:szCs w:val="32"/>
          <w:cs/>
          <w:lang w:bidi="th-TH"/>
        </w:rPr>
      </w:pPr>
      <w:r w:rsidRPr="00F8731F">
        <w:rPr>
          <w:rFonts w:ascii="AngsanaUPC" w:hAnsi="AngsanaUPC" w:cs="AngsanaUPC" w:hint="cs"/>
          <w:sz w:val="32"/>
          <w:szCs w:val="32"/>
          <w:cs/>
          <w:lang w:bidi="th-TH"/>
        </w:rPr>
        <w:t>กรณีพนักงาน</w:t>
      </w:r>
      <w:r w:rsidR="00754C29">
        <w:rPr>
          <w:rFonts w:ascii="AngsanaUPC" w:hAnsi="AngsanaUPC" w:cs="AngsanaUPC" w:hint="cs"/>
          <w:sz w:val="32"/>
          <w:szCs w:val="32"/>
          <w:cs/>
          <w:lang w:bidi="th-TH"/>
        </w:rPr>
        <w:t>ขาย</w:t>
      </w:r>
      <w:r w:rsidRPr="00F8731F">
        <w:rPr>
          <w:rFonts w:ascii="AngsanaUPC" w:hAnsi="AngsanaUPC" w:cs="AngsanaUPC" w:hint="cs"/>
          <w:sz w:val="32"/>
          <w:szCs w:val="32"/>
          <w:cs/>
          <w:lang w:bidi="th-TH"/>
        </w:rPr>
        <w:t>ไม่สามารถล็อกอินเข้า</w:t>
      </w:r>
      <w:r w:rsidR="00754C29">
        <w:rPr>
          <w:rFonts w:ascii="AngsanaUPC" w:hAnsi="AngsanaUPC" w:cs="AngsanaUPC" w:hint="cs"/>
          <w:sz w:val="32"/>
          <w:szCs w:val="32"/>
          <w:cs/>
          <w:lang w:bidi="th-TH"/>
        </w:rPr>
        <w:t xml:space="preserve">ใช้งาน </w:t>
      </w:r>
      <w:proofErr w:type="spellStart"/>
      <w:r w:rsidR="00754C29">
        <w:rPr>
          <w:rFonts w:ascii="AngsanaUPC" w:hAnsi="AngsanaUPC" w:cs="AngsanaUPC"/>
          <w:sz w:val="32"/>
          <w:szCs w:val="32"/>
          <w:lang w:bidi="th-TH"/>
        </w:rPr>
        <w:t>Dohome</w:t>
      </w:r>
      <w:proofErr w:type="spellEnd"/>
      <w:r w:rsidR="00754C29">
        <w:rPr>
          <w:rFonts w:ascii="AngsanaUPC" w:hAnsi="AngsanaUPC" w:cs="AngsanaUPC"/>
          <w:sz w:val="32"/>
          <w:szCs w:val="32"/>
          <w:lang w:bidi="th-TH"/>
        </w:rPr>
        <w:t xml:space="preserve"> App </w:t>
      </w:r>
      <w:r w:rsidR="00754C29">
        <w:rPr>
          <w:rFonts w:ascii="AngsanaUPC" w:hAnsi="AngsanaUPC" w:cs="AngsanaUPC" w:hint="cs"/>
          <w:sz w:val="32"/>
          <w:szCs w:val="32"/>
          <w:cs/>
          <w:lang w:bidi="th-TH"/>
        </w:rPr>
        <w:t>ได้ให้แจ้งไปที่ฝ่ายบุคคลสำนักงานใหญ่เพื่อเปิดสิทธิ์</w:t>
      </w:r>
    </w:p>
    <w:p w14:paraId="7D5802D4" w14:textId="37D7A3A5" w:rsidR="00CE1F4C" w:rsidRPr="00B9135B" w:rsidRDefault="002D1A6D" w:rsidP="00B9135B">
      <w:pPr>
        <w:pStyle w:val="1"/>
      </w:pPr>
      <w:bookmarkStart w:id="1" w:name="_Toc517621142"/>
      <w:r w:rsidRPr="00B9135B">
        <w:lastRenderedPageBreak/>
        <w:t>Login</w:t>
      </w:r>
      <w:bookmarkEnd w:id="1"/>
    </w:p>
    <w:p w14:paraId="34716E49" w14:textId="77777777" w:rsidR="00CE1F4C" w:rsidRPr="00B9135B" w:rsidRDefault="002D1A6D" w:rsidP="00B9135B">
      <w:pPr>
        <w:pStyle w:val="2"/>
      </w:pPr>
      <w:bookmarkStart w:id="2" w:name="_Toc517621143"/>
      <w:r w:rsidRPr="00B9135B">
        <w:t>User Interface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1B80" w14:paraId="1A489C19" w14:textId="77777777" w:rsidTr="00A91B80">
        <w:tc>
          <w:tcPr>
            <w:tcW w:w="11016" w:type="dxa"/>
          </w:tcPr>
          <w:p w14:paraId="7A75F518" w14:textId="6E9920A7" w:rsidR="00A91B80" w:rsidRDefault="00A91B80">
            <w:pPr>
              <w:pStyle w:val="AxureImageParagraph"/>
              <w:rPr>
                <w:rFonts w:ascii="AngsanaUPC" w:hAnsi="AngsanaUPC" w:cs="AngsanaUPC"/>
              </w:rPr>
            </w:pPr>
            <w:r w:rsidRPr="00B9135B">
              <w:rPr>
                <w:rFonts w:ascii="AngsanaUPC" w:hAnsi="AngsanaUPC" w:cs="AngsanaUPC"/>
                <w:noProof/>
              </w:rPr>
              <w:drawing>
                <wp:inline distT="0" distB="0" distL="0" distR="0" wp14:anchorId="0386A201" wp14:editId="0EFC9BCF">
                  <wp:extent cx="2113471" cy="4307840"/>
                  <wp:effectExtent l="0" t="0" r="0" b="0"/>
                  <wp:docPr id="1" name="AXU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XU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/>
                          <a:srcRect l="1887" t="1235" r="58616"/>
                          <a:stretch/>
                        </pic:blipFill>
                        <pic:spPr bwMode="auto">
                          <a:xfrm>
                            <a:off x="0" y="0"/>
                            <a:ext cx="2124326" cy="4329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F2C6C" w14:textId="77777777" w:rsidR="00CE1F4C" w:rsidRPr="00B9135B" w:rsidRDefault="002D1A6D" w:rsidP="00A91B80">
      <w:pPr>
        <w:pStyle w:val="2"/>
      </w:pPr>
      <w:bookmarkStart w:id="3" w:name="_Toc517621144"/>
      <w:r w:rsidRPr="00B9135B">
        <w:t>Widget Table</w:t>
      </w:r>
      <w:bookmarkEnd w:id="3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843"/>
        <w:gridCol w:w="10101"/>
      </w:tblGrid>
      <w:tr w:rsidR="00CE1F4C" w:rsidRPr="00A91B80" w14:paraId="1048823C" w14:textId="77777777" w:rsidTr="00CE1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D813C3" w14:textId="77777777" w:rsidR="00CE1F4C" w:rsidRPr="00A91B80" w:rsidRDefault="002D1A6D" w:rsidP="00A91B8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b/>
                <w:bCs/>
                <w:sz w:val="28"/>
                <w:szCs w:val="44"/>
              </w:rPr>
              <w:t>Footnote</w:t>
            </w:r>
          </w:p>
        </w:tc>
        <w:tc>
          <w:tcPr>
            <w:tcW w:w="0" w:type="auto"/>
          </w:tcPr>
          <w:p w14:paraId="077AE24E" w14:textId="77777777" w:rsidR="00CE1F4C" w:rsidRPr="00A91B80" w:rsidRDefault="002D1A6D" w:rsidP="00A91B8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b/>
                <w:bCs/>
                <w:sz w:val="28"/>
                <w:szCs w:val="44"/>
              </w:rPr>
              <w:t>Note</w:t>
            </w:r>
          </w:p>
        </w:tc>
      </w:tr>
      <w:tr w:rsidR="00CE1F4C" w:rsidRPr="00A91B80" w14:paraId="7EE8AC9F" w14:textId="77777777" w:rsidTr="00CE1F4C">
        <w:tc>
          <w:tcPr>
            <w:tcW w:w="0" w:type="auto"/>
          </w:tcPr>
          <w:p w14:paraId="48B8FE9B" w14:textId="77777777" w:rsidR="00CE1F4C" w:rsidRPr="00A91B80" w:rsidRDefault="002D1A6D" w:rsidP="00A91B8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sz w:val="28"/>
                <w:szCs w:val="44"/>
              </w:rPr>
              <w:t>1</w:t>
            </w:r>
          </w:p>
        </w:tc>
        <w:tc>
          <w:tcPr>
            <w:tcW w:w="0" w:type="auto"/>
          </w:tcPr>
          <w:p w14:paraId="7C0C4CBB" w14:textId="62E71929" w:rsidR="00CE1F4C" w:rsidRPr="00A91B80" w:rsidRDefault="002D1A6D" w:rsidP="00A91B8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sz w:val="28"/>
                <w:szCs w:val="44"/>
              </w:rPr>
              <w:t>กดปุ่ม "ล็อกอิน"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เมื่อกดปุ่มล็อกอิน โปรแกรมจะต้องทำการตรวจสอบ Username/Password ว่าใส่ครบทั้ง 2 ช่องหรือไม่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1. ใส่ครบให้ตรวจสอบว่ามีข้อมูลในระบบ DD หรือไม่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 xml:space="preserve">    1.1 มีข้อมูล แสดงชื่อพนักงาน/สาขา/วันที่-เวลาล็อกอิน พร้อมเปิดฟอร์ม MainMenu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 xml:space="preserve">    1.2 ไม่มีข้อมูล แสดงข้อความ "Invalid Username/Password" พร้อมเคลียร์ช่องข้อมูล Username/Password ให้หน้างานใส่ข้อมูลใหม่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 xml:space="preserve">2. ใส่ไม่ครบให้แสดงข้อความ "Please input Username/Password" </w:t>
            </w:r>
            <w:proofErr w:type="spellStart"/>
            <w:r w:rsidRPr="00A91B80">
              <w:rPr>
                <w:rFonts w:ascii="AngsanaUPC" w:hAnsi="AngsanaUPC" w:cs="AngsanaUPC"/>
                <w:sz w:val="28"/>
                <w:szCs w:val="44"/>
              </w:rPr>
              <w:t>เพื่อให้ใส่ข้อมูลอีกครั้ง</w:t>
            </w:r>
            <w:proofErr w:type="spellEnd"/>
          </w:p>
        </w:tc>
      </w:tr>
      <w:tr w:rsidR="00CE1F4C" w:rsidRPr="00A91B80" w14:paraId="1241E46F" w14:textId="77777777" w:rsidTr="00CE1F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F33585B" w14:textId="77777777" w:rsidR="00CE1F4C" w:rsidRPr="00A91B80" w:rsidRDefault="002D1A6D" w:rsidP="00A91B8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sz w:val="28"/>
                <w:szCs w:val="44"/>
              </w:rPr>
              <w:t>2</w:t>
            </w:r>
          </w:p>
        </w:tc>
        <w:tc>
          <w:tcPr>
            <w:tcW w:w="0" w:type="auto"/>
          </w:tcPr>
          <w:p w14:paraId="2FD179FE" w14:textId="77777777" w:rsidR="00CE1F4C" w:rsidRPr="00A91B80" w:rsidRDefault="002D1A6D" w:rsidP="00A91B8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sz w:val="28"/>
                <w:szCs w:val="44"/>
              </w:rPr>
              <w:t>แสดงเวอร์ชั่นที่แก้ไขโปรแกรม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1. ให้แก้ไขเลขเวอร์ชั่นทุกครั้งที่อัพเดทโปรแกรม จะได้รู้ว่าเป็นเวอร์ชั่นเดียวกันทุกสาขา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 xml:space="preserve">2. แสดงเวอร์ชั่นที่แก้ไขเอกสารล่าสุดโดยใช้รูปแบบ คือ ปี </w:t>
            </w:r>
            <w:proofErr w:type="gramStart"/>
            <w:r w:rsidRPr="00A91B80">
              <w:rPr>
                <w:rFonts w:ascii="AngsanaUPC" w:hAnsi="AngsanaUPC" w:cs="AngsanaUPC"/>
                <w:sz w:val="28"/>
                <w:szCs w:val="44"/>
              </w:rPr>
              <w:t>ค.ศ.(</w:t>
            </w:r>
            <w:proofErr w:type="gramEnd"/>
            <w:r w:rsidRPr="00A91B80">
              <w:rPr>
                <w:rFonts w:ascii="AngsanaUPC" w:hAnsi="AngsanaUPC" w:cs="AngsanaUPC"/>
                <w:sz w:val="28"/>
                <w:szCs w:val="44"/>
              </w:rPr>
              <w:t>4 หลัก) + เดือน(2 หลัก) + วันที่(2 หลัก) + ชั่วโมง(2 หลัก) + นาที(2 หลัก)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ตัวอย่างเช่น 201806211805</w:t>
            </w:r>
          </w:p>
        </w:tc>
      </w:tr>
    </w:tbl>
    <w:p w14:paraId="04E54407" w14:textId="77777777" w:rsidR="00CE1F4C" w:rsidRPr="00B9135B" w:rsidRDefault="002D1A6D" w:rsidP="00A91B80">
      <w:pPr>
        <w:pStyle w:val="1"/>
      </w:pPr>
      <w:r w:rsidRPr="00B9135B">
        <w:br w:type="page"/>
      </w:r>
      <w:bookmarkStart w:id="4" w:name="_Toc517621145"/>
      <w:r w:rsidRPr="00B9135B">
        <w:lastRenderedPageBreak/>
        <w:t>MainMenu</w:t>
      </w:r>
      <w:bookmarkEnd w:id="4"/>
    </w:p>
    <w:p w14:paraId="6A6F81E1" w14:textId="56BD36B9" w:rsidR="00CE1F4C" w:rsidRDefault="002D1A6D" w:rsidP="00A91B80">
      <w:pPr>
        <w:pStyle w:val="2"/>
      </w:pPr>
      <w:bookmarkStart w:id="5" w:name="_Toc517621146"/>
      <w:r w:rsidRPr="00B9135B">
        <w:t>User Interface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1B80" w14:paraId="083734D1" w14:textId="77777777" w:rsidTr="00A91B80">
        <w:tc>
          <w:tcPr>
            <w:tcW w:w="11016" w:type="dxa"/>
          </w:tcPr>
          <w:p w14:paraId="3832997D" w14:textId="0937FE47" w:rsidR="00A91B80" w:rsidRDefault="00A91B80" w:rsidP="00A91B80">
            <w:pPr>
              <w:jc w:val="center"/>
            </w:pPr>
            <w:r w:rsidRPr="00B9135B">
              <w:rPr>
                <w:rFonts w:ascii="AngsanaUPC" w:hAnsi="AngsanaUPC" w:cs="AngsanaUPC"/>
                <w:noProof/>
              </w:rPr>
              <w:drawing>
                <wp:inline distT="0" distB="0" distL="0" distR="0" wp14:anchorId="4422A2D0" wp14:editId="5B7E9848">
                  <wp:extent cx="2260800" cy="4352400"/>
                  <wp:effectExtent l="0" t="0" r="0" b="0"/>
                  <wp:docPr id="2" name="AXU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XU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800" cy="435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BDB93" w14:textId="77777777" w:rsidR="00CE1F4C" w:rsidRPr="00B9135B" w:rsidRDefault="002D1A6D" w:rsidP="00A91B80">
      <w:pPr>
        <w:pStyle w:val="2"/>
      </w:pPr>
      <w:bookmarkStart w:id="6" w:name="_Toc517621147"/>
      <w:r w:rsidRPr="00B9135B">
        <w:t>Widget Table</w:t>
      </w:r>
      <w:bookmarkEnd w:id="6"/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E1F4C" w:rsidRPr="00A91B80" w14:paraId="320A6354" w14:textId="77777777" w:rsidTr="00A91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435D36" w14:textId="77777777" w:rsidR="00CE1F4C" w:rsidRPr="00A91B80" w:rsidRDefault="002D1A6D" w:rsidP="00A91B8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A91B80">
              <w:rPr>
                <w:rFonts w:ascii="AngsanaUPC" w:hAnsi="AngsanaUPC" w:cs="AngsanaUPC"/>
                <w:b/>
                <w:bCs/>
                <w:sz w:val="28"/>
                <w:szCs w:val="28"/>
              </w:rPr>
              <w:t>Footnote</w:t>
            </w:r>
          </w:p>
        </w:tc>
        <w:tc>
          <w:tcPr>
            <w:tcW w:w="10144" w:type="dxa"/>
          </w:tcPr>
          <w:p w14:paraId="225BAD0C" w14:textId="77777777" w:rsidR="00CE1F4C" w:rsidRPr="00A91B80" w:rsidRDefault="002D1A6D" w:rsidP="00A91B8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A91B80">
              <w:rPr>
                <w:rFonts w:ascii="AngsanaUPC" w:hAnsi="AngsanaUPC" w:cs="AngsanaUPC"/>
                <w:b/>
                <w:bCs/>
                <w:sz w:val="28"/>
                <w:szCs w:val="28"/>
              </w:rPr>
              <w:t>Note</w:t>
            </w:r>
          </w:p>
        </w:tc>
      </w:tr>
      <w:tr w:rsidR="00CE1F4C" w:rsidRPr="00A91B80" w14:paraId="73E6042A" w14:textId="77777777" w:rsidTr="00A91B80">
        <w:tc>
          <w:tcPr>
            <w:tcW w:w="0" w:type="auto"/>
          </w:tcPr>
          <w:p w14:paraId="5391494F" w14:textId="77777777" w:rsidR="00CE1F4C" w:rsidRPr="00A91B80" w:rsidRDefault="002D1A6D" w:rsidP="00A91B8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A91B80">
              <w:rPr>
                <w:rFonts w:ascii="AngsanaUPC" w:hAnsi="AngsanaUPC" w:cs="AngsanaUPC"/>
                <w:sz w:val="28"/>
                <w:szCs w:val="28"/>
              </w:rPr>
              <w:t>1</w:t>
            </w:r>
          </w:p>
        </w:tc>
        <w:tc>
          <w:tcPr>
            <w:tcW w:w="10144" w:type="dxa"/>
          </w:tcPr>
          <w:p w14:paraId="07B63398" w14:textId="05A606E6" w:rsidR="00CE1F4C" w:rsidRPr="00A91B80" w:rsidRDefault="002D1A6D" w:rsidP="00A91B8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A91B80">
              <w:rPr>
                <w:rFonts w:ascii="AngsanaUPC" w:hAnsi="AngsanaUPC" w:cs="AngsanaUPC"/>
                <w:sz w:val="28"/>
                <w:szCs w:val="28"/>
              </w:rPr>
              <w:t>เมนูหลัก</w:t>
            </w:r>
            <w:r w:rsidRPr="00A91B80">
              <w:rPr>
                <w:rFonts w:ascii="AngsanaUPC" w:hAnsi="AngsanaUPC" w:cs="AngsanaUPC"/>
                <w:sz w:val="28"/>
                <w:szCs w:val="28"/>
              </w:rPr>
              <w:br/>
              <w:t>1. Product Detail แสดงข้อมูลสินค้า</w:t>
            </w:r>
            <w:r w:rsidRPr="00A91B80">
              <w:rPr>
                <w:rFonts w:ascii="AngsanaUPC" w:hAnsi="AngsanaUPC" w:cs="AngsanaUPC"/>
                <w:sz w:val="28"/>
                <w:szCs w:val="28"/>
              </w:rPr>
              <w:br/>
              <w:t>2. Stock แสดงสต็อกสินค้า</w:t>
            </w:r>
            <w:r w:rsidRPr="00A91B80">
              <w:rPr>
                <w:rFonts w:ascii="AngsanaUPC" w:hAnsi="AngsanaUPC" w:cs="AngsanaUPC"/>
                <w:sz w:val="28"/>
                <w:szCs w:val="28"/>
              </w:rPr>
              <w:br/>
              <w:t xml:space="preserve">3. User Info. </w:t>
            </w:r>
            <w:proofErr w:type="spellStart"/>
            <w:r w:rsidRPr="00A91B80">
              <w:rPr>
                <w:rFonts w:ascii="AngsanaUPC" w:hAnsi="AngsanaUPC" w:cs="AngsanaUPC"/>
                <w:sz w:val="28"/>
                <w:szCs w:val="28"/>
              </w:rPr>
              <w:t>แสดงข้อมูลพนักงาน</w:t>
            </w:r>
            <w:proofErr w:type="spellEnd"/>
          </w:p>
        </w:tc>
      </w:tr>
      <w:tr w:rsidR="00CE1F4C" w:rsidRPr="00A91B80" w14:paraId="758D8AA3" w14:textId="77777777" w:rsidTr="00A91B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A3AB711" w14:textId="77777777" w:rsidR="00CE1F4C" w:rsidRPr="00A91B80" w:rsidRDefault="002D1A6D" w:rsidP="00A91B8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A91B80">
              <w:rPr>
                <w:rFonts w:ascii="AngsanaUPC" w:hAnsi="AngsanaUPC" w:cs="AngsanaUPC"/>
                <w:sz w:val="28"/>
                <w:szCs w:val="28"/>
              </w:rPr>
              <w:t>2</w:t>
            </w:r>
          </w:p>
        </w:tc>
        <w:tc>
          <w:tcPr>
            <w:tcW w:w="10144" w:type="dxa"/>
          </w:tcPr>
          <w:p w14:paraId="198DF21A" w14:textId="77777777" w:rsidR="00CE1F4C" w:rsidRPr="00A91B80" w:rsidRDefault="002D1A6D" w:rsidP="00A91B8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A91B80">
              <w:rPr>
                <w:rFonts w:ascii="AngsanaUPC" w:hAnsi="AngsanaUPC" w:cs="AngsanaUPC"/>
                <w:sz w:val="28"/>
                <w:szCs w:val="28"/>
              </w:rPr>
              <w:t>เปิดหน้าจอ Product Detail</w:t>
            </w:r>
          </w:p>
        </w:tc>
      </w:tr>
      <w:tr w:rsidR="00CE1F4C" w:rsidRPr="00A91B80" w14:paraId="7C744EF6" w14:textId="77777777" w:rsidTr="00A91B80">
        <w:tc>
          <w:tcPr>
            <w:tcW w:w="0" w:type="auto"/>
          </w:tcPr>
          <w:p w14:paraId="520C7C16" w14:textId="77777777" w:rsidR="00CE1F4C" w:rsidRPr="00A91B80" w:rsidRDefault="002D1A6D" w:rsidP="00A91B8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A91B80">
              <w:rPr>
                <w:rFonts w:ascii="AngsanaUPC" w:hAnsi="AngsanaUPC" w:cs="AngsanaUPC"/>
                <w:sz w:val="28"/>
                <w:szCs w:val="28"/>
              </w:rPr>
              <w:t>3</w:t>
            </w:r>
          </w:p>
        </w:tc>
        <w:tc>
          <w:tcPr>
            <w:tcW w:w="10144" w:type="dxa"/>
          </w:tcPr>
          <w:p w14:paraId="44012EFC" w14:textId="77777777" w:rsidR="00CE1F4C" w:rsidRPr="00A91B80" w:rsidRDefault="002D1A6D" w:rsidP="00A91B8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A91B80">
              <w:rPr>
                <w:rFonts w:ascii="AngsanaUPC" w:hAnsi="AngsanaUPC" w:cs="AngsanaUPC"/>
                <w:sz w:val="28"/>
                <w:szCs w:val="28"/>
              </w:rPr>
              <w:t>เปิดหน้าจอ Stock</w:t>
            </w:r>
          </w:p>
        </w:tc>
      </w:tr>
      <w:tr w:rsidR="00CE1F4C" w:rsidRPr="00A91B80" w14:paraId="419D9871" w14:textId="77777777" w:rsidTr="00A91B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5063645" w14:textId="77777777" w:rsidR="00CE1F4C" w:rsidRPr="00A91B80" w:rsidRDefault="002D1A6D" w:rsidP="00A91B8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A91B80">
              <w:rPr>
                <w:rFonts w:ascii="AngsanaUPC" w:hAnsi="AngsanaUPC" w:cs="AngsanaUPC"/>
                <w:sz w:val="28"/>
                <w:szCs w:val="28"/>
              </w:rPr>
              <w:t>4</w:t>
            </w:r>
          </w:p>
        </w:tc>
        <w:tc>
          <w:tcPr>
            <w:tcW w:w="10144" w:type="dxa"/>
          </w:tcPr>
          <w:p w14:paraId="2A5CB522" w14:textId="77777777" w:rsidR="00CE1F4C" w:rsidRPr="00A91B80" w:rsidRDefault="002D1A6D" w:rsidP="00A91B8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A91B80">
              <w:rPr>
                <w:rFonts w:ascii="AngsanaUPC" w:hAnsi="AngsanaUPC" w:cs="AngsanaUPC"/>
                <w:sz w:val="28"/>
                <w:szCs w:val="28"/>
              </w:rPr>
              <w:t>เปิดหน้าจอ User Info.</w:t>
            </w:r>
          </w:p>
        </w:tc>
      </w:tr>
    </w:tbl>
    <w:p w14:paraId="55EDFEA4" w14:textId="77777777" w:rsidR="00CE1F4C" w:rsidRPr="00B9135B" w:rsidRDefault="002D1A6D" w:rsidP="00A91B80">
      <w:pPr>
        <w:pStyle w:val="1"/>
      </w:pPr>
      <w:r w:rsidRPr="00B9135B">
        <w:br w:type="page"/>
      </w:r>
      <w:bookmarkStart w:id="7" w:name="_Toc517621148"/>
      <w:commentRangeStart w:id="8"/>
      <w:r w:rsidRPr="00B9135B">
        <w:lastRenderedPageBreak/>
        <w:t>Product Detail - Main</w:t>
      </w:r>
      <w:bookmarkEnd w:id="7"/>
      <w:commentRangeEnd w:id="8"/>
      <w:r w:rsidR="00602EB2">
        <w:rPr>
          <w:rStyle w:val="af0"/>
          <w:rFonts w:ascii="Arial" w:hAnsi="Arial" w:cs="Arial"/>
          <w:b w:val="0"/>
          <w:color w:val="auto"/>
        </w:rPr>
        <w:commentReference w:id="8"/>
      </w:r>
    </w:p>
    <w:p w14:paraId="264EC062" w14:textId="4D635C2D" w:rsidR="00CE1F4C" w:rsidRDefault="002D1A6D" w:rsidP="00A91B80">
      <w:pPr>
        <w:pStyle w:val="2"/>
      </w:pPr>
      <w:bookmarkStart w:id="9" w:name="_Toc517621149"/>
      <w:r w:rsidRPr="00B9135B">
        <w:t>User Interface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1B80" w14:paraId="40238C5D" w14:textId="77777777" w:rsidTr="00A91B80">
        <w:tc>
          <w:tcPr>
            <w:tcW w:w="11016" w:type="dxa"/>
          </w:tcPr>
          <w:p w14:paraId="63AEB35B" w14:textId="38430E99" w:rsidR="00A91B80" w:rsidRDefault="00A91B80" w:rsidP="00A91B80">
            <w:pPr>
              <w:jc w:val="center"/>
            </w:pPr>
            <w:r w:rsidRPr="00B9135B">
              <w:rPr>
                <w:rFonts w:ascii="AngsanaUPC" w:hAnsi="AngsanaUPC" w:cs="AngsanaUPC"/>
                <w:noProof/>
              </w:rPr>
              <w:drawing>
                <wp:inline distT="0" distB="0" distL="0" distR="0" wp14:anchorId="7F93D09B" wp14:editId="53A93394">
                  <wp:extent cx="2260800" cy="4399200"/>
                  <wp:effectExtent l="0" t="0" r="0" b="0"/>
                  <wp:docPr id="3" name="AXU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X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800" cy="439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FF9F8" w14:textId="77777777" w:rsidR="00CE1F4C" w:rsidRPr="00B9135B" w:rsidRDefault="002D1A6D" w:rsidP="00A91B80">
      <w:pPr>
        <w:pStyle w:val="2"/>
      </w:pPr>
      <w:bookmarkStart w:id="10" w:name="_Toc517621150"/>
      <w:r w:rsidRPr="00B9135B">
        <w:t>Widget Table</w:t>
      </w:r>
      <w:bookmarkEnd w:id="10"/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E1F4C" w:rsidRPr="00A91B80" w14:paraId="2AD2B9C0" w14:textId="77777777" w:rsidTr="00A91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A587C5" w14:textId="77777777" w:rsidR="00CE1F4C" w:rsidRPr="00A91B80" w:rsidRDefault="002D1A6D" w:rsidP="00A91B8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b/>
                <w:bCs/>
                <w:sz w:val="28"/>
                <w:szCs w:val="44"/>
              </w:rPr>
              <w:t>Footnote</w:t>
            </w:r>
          </w:p>
        </w:tc>
        <w:tc>
          <w:tcPr>
            <w:tcW w:w="10144" w:type="dxa"/>
          </w:tcPr>
          <w:p w14:paraId="365660F7" w14:textId="77777777" w:rsidR="00CE1F4C" w:rsidRPr="00A91B80" w:rsidRDefault="002D1A6D" w:rsidP="00A91B8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b/>
                <w:bCs/>
                <w:sz w:val="28"/>
                <w:szCs w:val="44"/>
              </w:rPr>
              <w:t>Note</w:t>
            </w:r>
          </w:p>
        </w:tc>
      </w:tr>
      <w:tr w:rsidR="00CE1F4C" w:rsidRPr="00A91B80" w14:paraId="3F870543" w14:textId="77777777" w:rsidTr="00A91B80">
        <w:tc>
          <w:tcPr>
            <w:tcW w:w="0" w:type="auto"/>
          </w:tcPr>
          <w:p w14:paraId="712CC24E" w14:textId="77777777" w:rsidR="00CE1F4C" w:rsidRPr="00A91B80" w:rsidRDefault="002D1A6D">
            <w:pPr>
              <w:pStyle w:val="AxureTableNormalText"/>
              <w:rPr>
                <w:rFonts w:ascii="AngsanaUPC" w:hAnsi="AngsanaUPC" w:cs="AngsanaUPC"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sz w:val="28"/>
                <w:szCs w:val="44"/>
              </w:rPr>
              <w:t>1</w:t>
            </w:r>
          </w:p>
        </w:tc>
        <w:tc>
          <w:tcPr>
            <w:tcW w:w="10144" w:type="dxa"/>
          </w:tcPr>
          <w:p w14:paraId="5D271615" w14:textId="77777777" w:rsidR="00CE1F4C" w:rsidRPr="00A91B80" w:rsidRDefault="002D1A6D">
            <w:pPr>
              <w:pStyle w:val="AxureTableNormalText"/>
              <w:rPr>
                <w:rFonts w:ascii="AngsanaUPC" w:hAnsi="AngsanaUPC" w:cs="AngsanaUPC"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sz w:val="28"/>
                <w:szCs w:val="44"/>
              </w:rPr>
              <w:t>คีย์รหัสสินค้า หรือ บาร์โค้ดสินค้า แล้วกดปุ่ม Enter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1. ถ้าไม่มีข้อมูลให้แสดงข้อความ "Please input Article Code or Barcode"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2. ถ้ามีข้อมูลที่ช่องข้อมูล ให้เอาข้อมูลไปตรวจสอบที่ TABLE</w:t>
            </w:r>
            <w:proofErr w:type="gramStart"/>
            <w:r w:rsidRPr="00A91B80">
              <w:rPr>
                <w:rFonts w:ascii="AngsanaUPC" w:hAnsi="AngsanaUPC" w:cs="AngsanaUPC"/>
                <w:sz w:val="28"/>
                <w:szCs w:val="44"/>
              </w:rPr>
              <w:t>: ?</w:t>
            </w:r>
            <w:proofErr w:type="gramEnd"/>
            <w:r w:rsidRPr="00A91B80">
              <w:rPr>
                <w:rFonts w:ascii="AngsanaUPC" w:hAnsi="AngsanaUPC" w:cs="AngsanaUPC"/>
                <w:sz w:val="28"/>
                <w:szCs w:val="44"/>
              </w:rPr>
              <w:t xml:space="preserve"> 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 xml:space="preserve">    2.1 ถ้าพบข้อมูลให้แสดงข้อมูลที่ตาราง 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 xml:space="preserve">    2.2 ถ้าไม่พบข้อมูลให้แสดงข้อมูล "Not found data"</w:t>
            </w:r>
          </w:p>
        </w:tc>
      </w:tr>
      <w:tr w:rsidR="00CE1F4C" w:rsidRPr="00A91B80" w14:paraId="6ABE8408" w14:textId="77777777" w:rsidTr="00A91B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9E1A8D1" w14:textId="77777777" w:rsidR="00CE1F4C" w:rsidRPr="00A91B80" w:rsidRDefault="002D1A6D">
            <w:pPr>
              <w:pStyle w:val="AxureTableNormalText"/>
              <w:rPr>
                <w:rFonts w:ascii="AngsanaUPC" w:hAnsi="AngsanaUPC" w:cs="AngsanaUPC"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sz w:val="28"/>
                <w:szCs w:val="44"/>
              </w:rPr>
              <w:t>2</w:t>
            </w:r>
          </w:p>
        </w:tc>
        <w:tc>
          <w:tcPr>
            <w:tcW w:w="10144" w:type="dxa"/>
          </w:tcPr>
          <w:p w14:paraId="21162CB9" w14:textId="77777777" w:rsidR="00CE1F4C" w:rsidRPr="00A91B80" w:rsidRDefault="002D1A6D">
            <w:pPr>
              <w:pStyle w:val="AxureTableNormalText"/>
              <w:rPr>
                <w:rFonts w:ascii="AngsanaUPC" w:hAnsi="AngsanaUPC" w:cs="AngsanaUPC"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sz w:val="28"/>
                <w:szCs w:val="44"/>
              </w:rPr>
              <w:t>คีย์รหัสสินค้า หรือ บาร์โค้ดสินค้า แล้วกดไอคอนค้นหา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1. ถ้าไม่มีข้อมูลให้แสดงข้อความ "Please input Article Code or Barcode"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2. ถ้ามีข้อมูลที่ช่องข้อมูล ให้เอาข้อมูลไปตรวจสอบที่ TABLE</w:t>
            </w:r>
            <w:proofErr w:type="gramStart"/>
            <w:r w:rsidRPr="00A91B80">
              <w:rPr>
                <w:rFonts w:ascii="AngsanaUPC" w:hAnsi="AngsanaUPC" w:cs="AngsanaUPC"/>
                <w:sz w:val="28"/>
                <w:szCs w:val="44"/>
              </w:rPr>
              <w:t>: ?</w:t>
            </w:r>
            <w:proofErr w:type="gramEnd"/>
            <w:r w:rsidRPr="00A91B80">
              <w:rPr>
                <w:rFonts w:ascii="AngsanaUPC" w:hAnsi="AngsanaUPC" w:cs="AngsanaUPC"/>
                <w:sz w:val="28"/>
                <w:szCs w:val="44"/>
              </w:rPr>
              <w:t xml:space="preserve"> 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 xml:space="preserve">    2.1 ถ้าพบข้อมูลให้แสดงข้อมูลที่ตาราง 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 xml:space="preserve">    2.2 ถ้าไม่พบข้อมูลให้แสดงข้อมูล "Not found data"</w:t>
            </w:r>
          </w:p>
        </w:tc>
      </w:tr>
      <w:tr w:rsidR="00CE1F4C" w:rsidRPr="00A91B80" w14:paraId="5DB95907" w14:textId="77777777" w:rsidTr="00A91B80">
        <w:tc>
          <w:tcPr>
            <w:tcW w:w="0" w:type="auto"/>
          </w:tcPr>
          <w:p w14:paraId="29DC040B" w14:textId="77777777" w:rsidR="00CE1F4C" w:rsidRPr="00A91B80" w:rsidRDefault="002D1A6D">
            <w:pPr>
              <w:pStyle w:val="AxureTableNormalText"/>
              <w:rPr>
                <w:rFonts w:ascii="AngsanaUPC" w:hAnsi="AngsanaUPC" w:cs="AngsanaUPC"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sz w:val="28"/>
                <w:szCs w:val="44"/>
              </w:rPr>
              <w:lastRenderedPageBreak/>
              <w:t>3</w:t>
            </w:r>
          </w:p>
        </w:tc>
        <w:tc>
          <w:tcPr>
            <w:tcW w:w="10144" w:type="dxa"/>
          </w:tcPr>
          <w:p w14:paraId="7893EB5D" w14:textId="77777777" w:rsidR="00CE1F4C" w:rsidRPr="00A91B80" w:rsidRDefault="002D1A6D">
            <w:pPr>
              <w:pStyle w:val="AxureTableNormalText"/>
              <w:rPr>
                <w:rFonts w:ascii="AngsanaUPC" w:hAnsi="AngsanaUPC" w:cs="AngsanaUPC"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sz w:val="28"/>
                <w:szCs w:val="44"/>
              </w:rPr>
              <w:t>1. เลือก Aricle Code หรือ Barcode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2. กดไอคอนบาร์โค้ดแล้วแสดงหน้าจอให้สแกนบาร์โค้ด</w:t>
            </w:r>
          </w:p>
        </w:tc>
      </w:tr>
      <w:tr w:rsidR="00CE1F4C" w:rsidRPr="00A91B80" w14:paraId="0F40D39B" w14:textId="77777777" w:rsidTr="00A91B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A994054" w14:textId="77777777" w:rsidR="00CE1F4C" w:rsidRPr="00A91B80" w:rsidRDefault="002D1A6D">
            <w:pPr>
              <w:pStyle w:val="AxureTableNormalText"/>
              <w:rPr>
                <w:rFonts w:ascii="AngsanaUPC" w:hAnsi="AngsanaUPC" w:cs="AngsanaUPC"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sz w:val="28"/>
                <w:szCs w:val="44"/>
              </w:rPr>
              <w:t>4</w:t>
            </w:r>
          </w:p>
        </w:tc>
        <w:tc>
          <w:tcPr>
            <w:tcW w:w="10144" w:type="dxa"/>
          </w:tcPr>
          <w:p w14:paraId="5445A7BD" w14:textId="77777777" w:rsidR="00CE1F4C" w:rsidRPr="00A91B80" w:rsidRDefault="002D1A6D">
            <w:pPr>
              <w:pStyle w:val="AxureTableNormalText"/>
              <w:rPr>
                <w:rFonts w:ascii="AngsanaUPC" w:hAnsi="AngsanaUPC" w:cs="AngsanaUPC"/>
                <w:sz w:val="28"/>
                <w:szCs w:val="44"/>
              </w:rPr>
            </w:pPr>
            <w:r w:rsidRPr="00A91B80">
              <w:rPr>
                <w:rFonts w:ascii="AngsanaUPC" w:hAnsi="AngsanaUPC" w:cs="AngsanaUPC"/>
                <w:sz w:val="28"/>
                <w:szCs w:val="44"/>
              </w:rPr>
              <w:t>หน้าจอหลัก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กรณีเปิดมาครั้งแรกยังไม่ได้ใส่รหัสสินค้า หรือ บาร์โค้ด ให้โชว์ข้อมูล ดังนี้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1. Focus ช่อง Key-In Article Code/Barcode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2. ช่องแสดงชื่อสินค้าเป็นค่าว่าง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3. Detail Tab Price</w:t>
            </w:r>
            <w:r w:rsidRPr="00A91B80">
              <w:rPr>
                <w:rFonts w:ascii="AngsanaUPC" w:hAnsi="AngsanaUPC" w:cs="AngsanaUPC"/>
                <w:sz w:val="28"/>
                <w:szCs w:val="44"/>
              </w:rPr>
              <w:br/>
              <w:t>4. ตารางว่าง</w:t>
            </w:r>
          </w:p>
        </w:tc>
      </w:tr>
    </w:tbl>
    <w:p w14:paraId="4502A1E6" w14:textId="77777777" w:rsidR="00CE1F4C" w:rsidRPr="00B9135B" w:rsidRDefault="002D1A6D" w:rsidP="003327F4">
      <w:pPr>
        <w:pStyle w:val="1"/>
      </w:pPr>
      <w:r w:rsidRPr="00B9135B">
        <w:br w:type="page"/>
      </w:r>
      <w:bookmarkStart w:id="11" w:name="_Toc517621151"/>
      <w:commentRangeStart w:id="12"/>
      <w:r w:rsidRPr="00B9135B">
        <w:lastRenderedPageBreak/>
        <w:t>Product Detail - Price</w:t>
      </w:r>
      <w:bookmarkEnd w:id="11"/>
      <w:commentRangeEnd w:id="12"/>
      <w:r w:rsidR="00602EB2">
        <w:rPr>
          <w:rStyle w:val="af0"/>
          <w:rFonts w:ascii="Arial" w:hAnsi="Arial" w:cs="Arial"/>
          <w:b w:val="0"/>
          <w:color w:val="auto"/>
        </w:rPr>
        <w:commentReference w:id="12"/>
      </w:r>
    </w:p>
    <w:p w14:paraId="1109BE10" w14:textId="6CA2F9B3" w:rsidR="00CE1F4C" w:rsidRDefault="002D1A6D" w:rsidP="003327F4">
      <w:pPr>
        <w:pStyle w:val="2"/>
      </w:pPr>
      <w:bookmarkStart w:id="13" w:name="_Toc517621152"/>
      <w:r w:rsidRPr="00B9135B">
        <w:t>User Interface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27F4" w14:paraId="7A0FC502" w14:textId="77777777" w:rsidTr="003327F4">
        <w:tc>
          <w:tcPr>
            <w:tcW w:w="11016" w:type="dxa"/>
          </w:tcPr>
          <w:p w14:paraId="374F58D5" w14:textId="5CE4A163" w:rsidR="003327F4" w:rsidRDefault="003327F4" w:rsidP="003327F4">
            <w:pPr>
              <w:jc w:val="center"/>
            </w:pPr>
            <w:r w:rsidRPr="00B9135B">
              <w:rPr>
                <w:rFonts w:ascii="AngsanaUPC" w:hAnsi="AngsanaUPC" w:cs="AngsanaUPC"/>
                <w:noProof/>
              </w:rPr>
              <w:drawing>
                <wp:inline distT="0" distB="0" distL="0" distR="0" wp14:anchorId="4A102AB5" wp14:editId="048FC40B">
                  <wp:extent cx="2106000" cy="4305600"/>
                  <wp:effectExtent l="0" t="0" r="0" b="0"/>
                  <wp:docPr id="4" name="AXU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XU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/>
                          <a:srcRect l="4392" t="2195"/>
                          <a:stretch/>
                        </pic:blipFill>
                        <pic:spPr bwMode="auto">
                          <a:xfrm>
                            <a:off x="0" y="0"/>
                            <a:ext cx="2106000" cy="430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CFF04" w14:textId="77777777" w:rsidR="00CE1F4C" w:rsidRPr="00B9135B" w:rsidRDefault="002D1A6D" w:rsidP="003327F4">
      <w:pPr>
        <w:pStyle w:val="2"/>
      </w:pPr>
      <w:bookmarkStart w:id="14" w:name="_Toc517621153"/>
      <w:r w:rsidRPr="00B9135B">
        <w:t>Widget Table</w:t>
      </w:r>
      <w:bookmarkEnd w:id="14"/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E1F4C" w:rsidRPr="003327F4" w14:paraId="1D9351E9" w14:textId="77777777" w:rsidTr="00332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DFDF5E" w14:textId="77777777" w:rsidR="00CE1F4C" w:rsidRPr="003327F4" w:rsidRDefault="002D1A6D" w:rsidP="003327F4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b/>
                <w:bCs/>
                <w:sz w:val="28"/>
                <w:szCs w:val="28"/>
              </w:rPr>
              <w:t>Footnote</w:t>
            </w:r>
          </w:p>
        </w:tc>
        <w:tc>
          <w:tcPr>
            <w:tcW w:w="10144" w:type="dxa"/>
          </w:tcPr>
          <w:p w14:paraId="4D890BB7" w14:textId="77777777" w:rsidR="00CE1F4C" w:rsidRPr="003327F4" w:rsidRDefault="002D1A6D" w:rsidP="003327F4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b/>
                <w:bCs/>
                <w:sz w:val="28"/>
                <w:szCs w:val="28"/>
              </w:rPr>
              <w:t>Note</w:t>
            </w:r>
          </w:p>
        </w:tc>
      </w:tr>
      <w:tr w:rsidR="00CE1F4C" w:rsidRPr="003327F4" w14:paraId="1CE04845" w14:textId="77777777" w:rsidTr="003327F4">
        <w:tc>
          <w:tcPr>
            <w:tcW w:w="0" w:type="auto"/>
          </w:tcPr>
          <w:p w14:paraId="37BA16BC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1</w:t>
            </w:r>
          </w:p>
        </w:tc>
        <w:tc>
          <w:tcPr>
            <w:tcW w:w="10144" w:type="dxa"/>
          </w:tcPr>
          <w:p w14:paraId="790701E3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คีย์รหัสสินค้า หรือ บาร์โค้ดสินค้า แล้วกดปุ่ม Enter</w:t>
            </w:r>
            <w:r w:rsidRPr="003327F4">
              <w:rPr>
                <w:rFonts w:ascii="AngsanaUPC" w:hAnsi="AngsanaUPC" w:cs="AngsanaUPC"/>
                <w:sz w:val="28"/>
                <w:szCs w:val="28"/>
              </w:rPr>
              <w:br/>
              <w:t>1. ถ้าไม่มีข้อมูลให้แสดงข้อความ "Please input Article Code or Barcode"</w:t>
            </w:r>
            <w:r w:rsidRPr="003327F4">
              <w:rPr>
                <w:rFonts w:ascii="AngsanaUPC" w:hAnsi="AngsanaUPC" w:cs="AngsanaUPC"/>
                <w:sz w:val="28"/>
                <w:szCs w:val="28"/>
              </w:rPr>
              <w:br/>
              <w:t>2. ถ้ามีข้อมูลที่ช่องข้อมูล ให้เอาข้อมูลไปตรวจสอบที่ TABLE</w:t>
            </w:r>
            <w:proofErr w:type="gramStart"/>
            <w:r w:rsidRPr="003327F4">
              <w:rPr>
                <w:rFonts w:ascii="AngsanaUPC" w:hAnsi="AngsanaUPC" w:cs="AngsanaUPC"/>
                <w:sz w:val="28"/>
                <w:szCs w:val="28"/>
              </w:rPr>
              <w:t>: ?</w:t>
            </w:r>
            <w:proofErr w:type="gramEnd"/>
            <w:r w:rsidRPr="003327F4">
              <w:rPr>
                <w:rFonts w:ascii="AngsanaUPC" w:hAnsi="AngsanaUPC" w:cs="AngsanaUPC"/>
                <w:sz w:val="28"/>
                <w:szCs w:val="28"/>
              </w:rPr>
              <w:t xml:space="preserve"> </w:t>
            </w:r>
            <w:r w:rsidRPr="003327F4">
              <w:rPr>
                <w:rFonts w:ascii="AngsanaUPC" w:hAnsi="AngsanaUPC" w:cs="AngsanaUPC"/>
                <w:sz w:val="28"/>
                <w:szCs w:val="28"/>
              </w:rPr>
              <w:br/>
              <w:t xml:space="preserve">    2.1 ถ้าพบข้อมูลให้แสดงข้อมูลที่ตาราง </w:t>
            </w:r>
            <w:r w:rsidRPr="003327F4">
              <w:rPr>
                <w:rFonts w:ascii="AngsanaUPC" w:hAnsi="AngsanaUPC" w:cs="AngsanaUPC"/>
                <w:sz w:val="28"/>
                <w:szCs w:val="28"/>
              </w:rPr>
              <w:br/>
              <w:t xml:space="preserve">    2.2 ถ้าไม่พบข้อมูลให้แสดงข้อมูล "Not found data"</w:t>
            </w:r>
          </w:p>
        </w:tc>
      </w:tr>
      <w:tr w:rsidR="00CE1F4C" w:rsidRPr="003327F4" w14:paraId="58BF8733" w14:textId="77777777" w:rsidTr="003327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3413AA2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2</w:t>
            </w:r>
          </w:p>
        </w:tc>
        <w:tc>
          <w:tcPr>
            <w:tcW w:w="10144" w:type="dxa"/>
          </w:tcPr>
          <w:p w14:paraId="58734233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คีย์รหัสสินค้า หรือ บาร์โค้ดสินค้า แล้วกดไอคอนค้นหา</w:t>
            </w:r>
            <w:r w:rsidRPr="003327F4">
              <w:rPr>
                <w:rFonts w:ascii="AngsanaUPC" w:hAnsi="AngsanaUPC" w:cs="AngsanaUPC"/>
                <w:sz w:val="28"/>
                <w:szCs w:val="28"/>
              </w:rPr>
              <w:br/>
              <w:t>1. ถ้าไม่มีข้อมูลให้แสดงข้อความ "Please input Article Code or Barcode"</w:t>
            </w:r>
            <w:r w:rsidRPr="003327F4">
              <w:rPr>
                <w:rFonts w:ascii="AngsanaUPC" w:hAnsi="AngsanaUPC" w:cs="AngsanaUPC"/>
                <w:sz w:val="28"/>
                <w:szCs w:val="28"/>
              </w:rPr>
              <w:br/>
              <w:t>2. ถ้ามีข้อมูลที่ช่องข้อมูล ให้เอาข้อมูลไปตรวจสอบที่ TABLE</w:t>
            </w:r>
            <w:proofErr w:type="gramStart"/>
            <w:r w:rsidRPr="003327F4">
              <w:rPr>
                <w:rFonts w:ascii="AngsanaUPC" w:hAnsi="AngsanaUPC" w:cs="AngsanaUPC"/>
                <w:sz w:val="28"/>
                <w:szCs w:val="28"/>
              </w:rPr>
              <w:t>: ?</w:t>
            </w:r>
            <w:proofErr w:type="gramEnd"/>
            <w:r w:rsidRPr="003327F4">
              <w:rPr>
                <w:rFonts w:ascii="AngsanaUPC" w:hAnsi="AngsanaUPC" w:cs="AngsanaUPC"/>
                <w:sz w:val="28"/>
                <w:szCs w:val="28"/>
              </w:rPr>
              <w:t xml:space="preserve"> </w:t>
            </w:r>
            <w:r w:rsidRPr="003327F4">
              <w:rPr>
                <w:rFonts w:ascii="AngsanaUPC" w:hAnsi="AngsanaUPC" w:cs="AngsanaUPC"/>
                <w:sz w:val="28"/>
                <w:szCs w:val="28"/>
              </w:rPr>
              <w:br/>
              <w:t xml:space="preserve">    2.1 ถ้าพบข้อมูลให้แสดงข้อมูลที่ตาราง </w:t>
            </w:r>
            <w:r w:rsidRPr="003327F4">
              <w:rPr>
                <w:rFonts w:ascii="AngsanaUPC" w:hAnsi="AngsanaUPC" w:cs="AngsanaUPC"/>
                <w:sz w:val="28"/>
                <w:szCs w:val="28"/>
              </w:rPr>
              <w:br/>
              <w:t xml:space="preserve">    2.2 ถ้าไม่พบข้อมูลให้แสดงข้อมูล "Not found data"</w:t>
            </w:r>
          </w:p>
        </w:tc>
      </w:tr>
      <w:tr w:rsidR="00CE1F4C" w:rsidRPr="003327F4" w14:paraId="52740D95" w14:textId="77777777" w:rsidTr="003327F4">
        <w:tc>
          <w:tcPr>
            <w:tcW w:w="0" w:type="auto"/>
          </w:tcPr>
          <w:p w14:paraId="46B2A637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lastRenderedPageBreak/>
              <w:t>3</w:t>
            </w:r>
          </w:p>
        </w:tc>
        <w:tc>
          <w:tcPr>
            <w:tcW w:w="10144" w:type="dxa"/>
          </w:tcPr>
          <w:p w14:paraId="4E9F5B07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1. เลือก Aricle Code หรือ Barcode</w:t>
            </w:r>
            <w:r w:rsidRPr="003327F4">
              <w:rPr>
                <w:rFonts w:ascii="AngsanaUPC" w:hAnsi="AngsanaUPC" w:cs="AngsanaUPC"/>
                <w:sz w:val="28"/>
                <w:szCs w:val="28"/>
              </w:rPr>
              <w:br/>
              <w:t>2. กดไอคอนบาร์โค้ดแล้วแสดงหน้าจอให้สแกนบาร์โค้ด</w:t>
            </w:r>
          </w:p>
        </w:tc>
      </w:tr>
      <w:tr w:rsidR="00CE1F4C" w:rsidRPr="003327F4" w14:paraId="0B34C803" w14:textId="77777777" w:rsidTr="003327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939F880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4</w:t>
            </w:r>
          </w:p>
        </w:tc>
        <w:tc>
          <w:tcPr>
            <w:tcW w:w="10144" w:type="dxa"/>
          </w:tcPr>
          <w:p w14:paraId="4FFF2B81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แสดงข้อมูล Article Name</w:t>
            </w:r>
          </w:p>
        </w:tc>
      </w:tr>
      <w:tr w:rsidR="00CE1F4C" w:rsidRPr="003327F4" w14:paraId="4F9E10B5" w14:textId="77777777" w:rsidTr="003327F4">
        <w:tc>
          <w:tcPr>
            <w:tcW w:w="0" w:type="auto"/>
          </w:tcPr>
          <w:p w14:paraId="02E9CDE5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5</w:t>
            </w:r>
          </w:p>
        </w:tc>
        <w:tc>
          <w:tcPr>
            <w:tcW w:w="10144" w:type="dxa"/>
          </w:tcPr>
          <w:p w14:paraId="5E8C8383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Tab Price</w:t>
            </w:r>
            <w:r w:rsidRPr="003327F4">
              <w:rPr>
                <w:rFonts w:ascii="AngsanaUPC" w:hAnsi="AngsanaUPC" w:cs="AngsanaUPC"/>
                <w:sz w:val="28"/>
                <w:szCs w:val="28"/>
              </w:rPr>
              <w:br/>
              <w:t>แสดงข้อมูลราคาสินค้าตามบาร์โค้ดและหน่วยนับ</w:t>
            </w:r>
          </w:p>
        </w:tc>
      </w:tr>
      <w:tr w:rsidR="00CE1F4C" w:rsidRPr="003327F4" w14:paraId="2DE94F98" w14:textId="77777777" w:rsidTr="003327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DF3D19B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6</w:t>
            </w:r>
          </w:p>
        </w:tc>
        <w:tc>
          <w:tcPr>
            <w:tcW w:w="10144" w:type="dxa"/>
          </w:tcPr>
          <w:p w14:paraId="0DBD300E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แสดงบาร์โค้ดสินค้า</w:t>
            </w:r>
          </w:p>
        </w:tc>
      </w:tr>
      <w:tr w:rsidR="00CE1F4C" w:rsidRPr="003327F4" w14:paraId="63737DEA" w14:textId="77777777" w:rsidTr="003327F4">
        <w:tc>
          <w:tcPr>
            <w:tcW w:w="0" w:type="auto"/>
          </w:tcPr>
          <w:p w14:paraId="6A9F5122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7</w:t>
            </w:r>
          </w:p>
        </w:tc>
        <w:tc>
          <w:tcPr>
            <w:tcW w:w="10144" w:type="dxa"/>
          </w:tcPr>
          <w:p w14:paraId="7CF87A29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แสดงหน่วยนับ</w:t>
            </w:r>
          </w:p>
        </w:tc>
      </w:tr>
      <w:tr w:rsidR="00CE1F4C" w:rsidRPr="003327F4" w14:paraId="5AC26D52" w14:textId="77777777" w:rsidTr="003327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0B26022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8</w:t>
            </w:r>
          </w:p>
        </w:tc>
        <w:tc>
          <w:tcPr>
            <w:tcW w:w="10144" w:type="dxa"/>
          </w:tcPr>
          <w:p w14:paraId="361EE84C" w14:textId="77777777" w:rsidR="00CE1F4C" w:rsidRPr="003327F4" w:rsidRDefault="002D1A6D" w:rsidP="003327F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3327F4">
              <w:rPr>
                <w:rFonts w:ascii="AngsanaUPC" w:hAnsi="AngsanaUPC" w:cs="AngsanaUPC"/>
                <w:sz w:val="28"/>
                <w:szCs w:val="28"/>
              </w:rPr>
              <w:t>แสดงราคาสินค้าตามหน่วยนับ</w:t>
            </w:r>
          </w:p>
        </w:tc>
      </w:tr>
    </w:tbl>
    <w:p w14:paraId="6FE8C817" w14:textId="77777777" w:rsidR="00CE1F4C" w:rsidRPr="00B9135B" w:rsidRDefault="002D1A6D" w:rsidP="00C350B5">
      <w:pPr>
        <w:pStyle w:val="1"/>
      </w:pPr>
      <w:r w:rsidRPr="00B9135B">
        <w:br w:type="page"/>
      </w:r>
      <w:bookmarkStart w:id="15" w:name="_Toc517621154"/>
      <w:commentRangeStart w:id="16"/>
      <w:r w:rsidRPr="00B9135B">
        <w:lastRenderedPageBreak/>
        <w:t>Product Detail - Detail</w:t>
      </w:r>
      <w:bookmarkEnd w:id="15"/>
      <w:commentRangeEnd w:id="16"/>
      <w:r w:rsidR="00602EB2">
        <w:rPr>
          <w:rStyle w:val="af0"/>
          <w:rFonts w:ascii="Arial" w:hAnsi="Arial" w:cs="Arial"/>
          <w:b w:val="0"/>
          <w:color w:val="auto"/>
        </w:rPr>
        <w:commentReference w:id="16"/>
      </w:r>
    </w:p>
    <w:p w14:paraId="50510A5F" w14:textId="70F64306" w:rsidR="00CE1F4C" w:rsidRDefault="002D1A6D" w:rsidP="00C350B5">
      <w:pPr>
        <w:pStyle w:val="2"/>
      </w:pPr>
      <w:bookmarkStart w:id="17" w:name="_Toc517621155"/>
      <w:r w:rsidRPr="00B9135B">
        <w:t>User Interface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350B5" w14:paraId="58AF396A" w14:textId="77777777" w:rsidTr="00C350B5">
        <w:tc>
          <w:tcPr>
            <w:tcW w:w="11016" w:type="dxa"/>
          </w:tcPr>
          <w:p w14:paraId="74FE3E76" w14:textId="720E1C20" w:rsidR="00C350B5" w:rsidRDefault="00C350B5" w:rsidP="00C350B5">
            <w:pPr>
              <w:jc w:val="center"/>
            </w:pPr>
            <w:r w:rsidRPr="00B9135B">
              <w:rPr>
                <w:rFonts w:ascii="AngsanaUPC" w:hAnsi="AngsanaUPC" w:cs="AngsanaUPC"/>
                <w:noProof/>
              </w:rPr>
              <w:drawing>
                <wp:inline distT="0" distB="0" distL="0" distR="0" wp14:anchorId="2259DA3C" wp14:editId="6EB09F57">
                  <wp:extent cx="2102400" cy="4309200"/>
                  <wp:effectExtent l="0" t="0" r="0" b="0"/>
                  <wp:docPr id="5" name="AXU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XU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/>
                          <a:srcRect l="4391" t="2059"/>
                          <a:stretch/>
                        </pic:blipFill>
                        <pic:spPr bwMode="auto">
                          <a:xfrm>
                            <a:off x="0" y="0"/>
                            <a:ext cx="2102400" cy="430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881A3" w14:textId="77777777" w:rsidR="00CE1F4C" w:rsidRPr="00B9135B" w:rsidRDefault="002D1A6D" w:rsidP="00C350B5">
      <w:pPr>
        <w:pStyle w:val="2"/>
      </w:pPr>
      <w:bookmarkStart w:id="18" w:name="_Toc517621156"/>
      <w:r w:rsidRPr="00B9135B">
        <w:t>Widget Table</w:t>
      </w:r>
      <w:bookmarkEnd w:id="18"/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E1F4C" w:rsidRPr="00C350B5" w14:paraId="147CF2F9" w14:textId="77777777" w:rsidTr="00C35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42367E" w14:textId="77777777" w:rsidR="00CE1F4C" w:rsidRPr="00C350B5" w:rsidRDefault="002D1A6D" w:rsidP="00C350B5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b/>
                <w:bCs/>
                <w:sz w:val="28"/>
                <w:szCs w:val="44"/>
              </w:rPr>
              <w:t>Footnote</w:t>
            </w:r>
          </w:p>
        </w:tc>
        <w:tc>
          <w:tcPr>
            <w:tcW w:w="10144" w:type="dxa"/>
          </w:tcPr>
          <w:p w14:paraId="41311EF2" w14:textId="77777777" w:rsidR="00CE1F4C" w:rsidRPr="00C350B5" w:rsidRDefault="002D1A6D" w:rsidP="00C350B5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b/>
                <w:bCs/>
                <w:sz w:val="28"/>
                <w:szCs w:val="44"/>
              </w:rPr>
              <w:t>Note</w:t>
            </w:r>
          </w:p>
        </w:tc>
      </w:tr>
      <w:tr w:rsidR="00CE1F4C" w:rsidRPr="00C350B5" w14:paraId="674AE562" w14:textId="77777777" w:rsidTr="00C350B5">
        <w:tc>
          <w:tcPr>
            <w:tcW w:w="0" w:type="auto"/>
          </w:tcPr>
          <w:p w14:paraId="188208C3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1</w:t>
            </w:r>
          </w:p>
        </w:tc>
        <w:tc>
          <w:tcPr>
            <w:tcW w:w="10144" w:type="dxa"/>
          </w:tcPr>
          <w:p w14:paraId="4F96CD32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คีย์รหัสสินค้า หรือ บาร์โค้ดสินค้า แล้วกดปุ่ม Enter</w:t>
            </w:r>
            <w:r w:rsidRPr="00C350B5">
              <w:rPr>
                <w:rFonts w:ascii="AngsanaUPC" w:hAnsi="AngsanaUPC" w:cs="AngsanaUPC"/>
                <w:sz w:val="28"/>
                <w:szCs w:val="44"/>
              </w:rPr>
              <w:br/>
              <w:t>1. ถ้าไม่มีข้อมูลให้แสดงข้อความ "Please input Article Code or Barcode"</w:t>
            </w:r>
            <w:r w:rsidRPr="00C350B5">
              <w:rPr>
                <w:rFonts w:ascii="AngsanaUPC" w:hAnsi="AngsanaUPC" w:cs="AngsanaUPC"/>
                <w:sz w:val="28"/>
                <w:szCs w:val="44"/>
              </w:rPr>
              <w:br/>
              <w:t>2. ถ้ามีข้อมูลที่ช่องข้อมูล ให้เอาข้อมูลไปตรวจสอบที่ TABLE</w:t>
            </w:r>
            <w:proofErr w:type="gramStart"/>
            <w:r w:rsidRPr="00C350B5">
              <w:rPr>
                <w:rFonts w:ascii="AngsanaUPC" w:hAnsi="AngsanaUPC" w:cs="AngsanaUPC"/>
                <w:sz w:val="28"/>
                <w:szCs w:val="44"/>
              </w:rPr>
              <w:t>: ?</w:t>
            </w:r>
            <w:proofErr w:type="gramEnd"/>
            <w:r w:rsidRPr="00C350B5">
              <w:rPr>
                <w:rFonts w:ascii="AngsanaUPC" w:hAnsi="AngsanaUPC" w:cs="AngsanaUPC"/>
                <w:sz w:val="28"/>
                <w:szCs w:val="44"/>
              </w:rPr>
              <w:t xml:space="preserve"> </w:t>
            </w:r>
            <w:r w:rsidRPr="00C350B5">
              <w:rPr>
                <w:rFonts w:ascii="AngsanaUPC" w:hAnsi="AngsanaUPC" w:cs="AngsanaUPC"/>
                <w:sz w:val="28"/>
                <w:szCs w:val="44"/>
              </w:rPr>
              <w:br/>
              <w:t xml:space="preserve">    2.1 ถ้าพบข้อมูลให้แสดงข้อมูลที่ตาราง </w:t>
            </w:r>
            <w:r w:rsidRPr="00C350B5">
              <w:rPr>
                <w:rFonts w:ascii="AngsanaUPC" w:hAnsi="AngsanaUPC" w:cs="AngsanaUPC"/>
                <w:sz w:val="28"/>
                <w:szCs w:val="44"/>
              </w:rPr>
              <w:br/>
              <w:t xml:space="preserve">    2.2 ถ้าไม่พบข้อมูลให้แสดงข้อมูล "Not found data"</w:t>
            </w:r>
          </w:p>
        </w:tc>
      </w:tr>
      <w:tr w:rsidR="00CE1F4C" w:rsidRPr="00C350B5" w14:paraId="1ED44FC6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F4EC1DC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2</w:t>
            </w:r>
          </w:p>
        </w:tc>
        <w:tc>
          <w:tcPr>
            <w:tcW w:w="10144" w:type="dxa"/>
          </w:tcPr>
          <w:p w14:paraId="4B6FE5EB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คีย์รหัสสินค้า หรือ บาร์โค้ดสินค้า แล้วกดไอคอนค้นหา</w:t>
            </w:r>
            <w:r w:rsidRPr="00C350B5">
              <w:rPr>
                <w:rFonts w:ascii="AngsanaUPC" w:hAnsi="AngsanaUPC" w:cs="AngsanaUPC"/>
                <w:sz w:val="28"/>
                <w:szCs w:val="44"/>
              </w:rPr>
              <w:br/>
              <w:t>1. ถ้าไม่มีข้อมูลให้แสดงข้อความ "Please input Article Code or Barcode"</w:t>
            </w:r>
            <w:r w:rsidRPr="00C350B5">
              <w:rPr>
                <w:rFonts w:ascii="AngsanaUPC" w:hAnsi="AngsanaUPC" w:cs="AngsanaUPC"/>
                <w:sz w:val="28"/>
                <w:szCs w:val="44"/>
              </w:rPr>
              <w:br/>
              <w:t>2. ถ้ามีข้อมูลที่ช่องข้อมูล ให้เอาข้อมูลไปตรวจสอบที่ TABLE</w:t>
            </w:r>
            <w:proofErr w:type="gramStart"/>
            <w:r w:rsidRPr="00C350B5">
              <w:rPr>
                <w:rFonts w:ascii="AngsanaUPC" w:hAnsi="AngsanaUPC" w:cs="AngsanaUPC"/>
                <w:sz w:val="28"/>
                <w:szCs w:val="44"/>
              </w:rPr>
              <w:t>: ?</w:t>
            </w:r>
            <w:proofErr w:type="gramEnd"/>
            <w:r w:rsidRPr="00C350B5">
              <w:rPr>
                <w:rFonts w:ascii="AngsanaUPC" w:hAnsi="AngsanaUPC" w:cs="AngsanaUPC"/>
                <w:sz w:val="28"/>
                <w:szCs w:val="44"/>
              </w:rPr>
              <w:t xml:space="preserve"> </w:t>
            </w:r>
            <w:r w:rsidRPr="00C350B5">
              <w:rPr>
                <w:rFonts w:ascii="AngsanaUPC" w:hAnsi="AngsanaUPC" w:cs="AngsanaUPC"/>
                <w:sz w:val="28"/>
                <w:szCs w:val="44"/>
              </w:rPr>
              <w:br/>
              <w:t xml:space="preserve">    2.1 ถ้าพบข้อมูลให้แสดงข้อมูลที่ตาราง </w:t>
            </w:r>
            <w:r w:rsidRPr="00C350B5">
              <w:rPr>
                <w:rFonts w:ascii="AngsanaUPC" w:hAnsi="AngsanaUPC" w:cs="AngsanaUPC"/>
                <w:sz w:val="28"/>
                <w:szCs w:val="44"/>
              </w:rPr>
              <w:br/>
              <w:t xml:space="preserve">    2.2 ถ้าไม่พบข้อมูลให้แสดงข้อมูล "Not found data"</w:t>
            </w:r>
          </w:p>
        </w:tc>
      </w:tr>
      <w:tr w:rsidR="00CE1F4C" w:rsidRPr="00C350B5" w14:paraId="33836B5B" w14:textId="77777777" w:rsidTr="00C350B5">
        <w:tc>
          <w:tcPr>
            <w:tcW w:w="0" w:type="auto"/>
          </w:tcPr>
          <w:p w14:paraId="52052BE1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lastRenderedPageBreak/>
              <w:t>3</w:t>
            </w:r>
          </w:p>
        </w:tc>
        <w:tc>
          <w:tcPr>
            <w:tcW w:w="10144" w:type="dxa"/>
          </w:tcPr>
          <w:p w14:paraId="2B71457C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1. เลือก Aricle Code หรือ Barcode</w:t>
            </w:r>
            <w:r w:rsidRPr="00C350B5">
              <w:rPr>
                <w:rFonts w:ascii="AngsanaUPC" w:hAnsi="AngsanaUPC" w:cs="AngsanaUPC"/>
                <w:sz w:val="28"/>
                <w:szCs w:val="44"/>
              </w:rPr>
              <w:br/>
              <w:t>2. กดไอคอนบาร์โค้ดแล้วแสดงหน้าจอให้สแกนบาร์โค้ด</w:t>
            </w:r>
          </w:p>
        </w:tc>
      </w:tr>
      <w:tr w:rsidR="00CE1F4C" w:rsidRPr="00C350B5" w14:paraId="18133B7A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3BA5C92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4</w:t>
            </w:r>
          </w:p>
        </w:tc>
        <w:tc>
          <w:tcPr>
            <w:tcW w:w="10144" w:type="dxa"/>
          </w:tcPr>
          <w:p w14:paraId="2F7E3710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แสดงข้อมูล Article Name</w:t>
            </w:r>
          </w:p>
        </w:tc>
      </w:tr>
      <w:tr w:rsidR="00CE1F4C" w:rsidRPr="00C350B5" w14:paraId="244C4B18" w14:textId="77777777" w:rsidTr="00C350B5">
        <w:tc>
          <w:tcPr>
            <w:tcW w:w="0" w:type="auto"/>
          </w:tcPr>
          <w:p w14:paraId="34DD88EB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5</w:t>
            </w:r>
          </w:p>
        </w:tc>
        <w:tc>
          <w:tcPr>
            <w:tcW w:w="10144" w:type="dxa"/>
          </w:tcPr>
          <w:p w14:paraId="31DA71CB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Tab Detail</w:t>
            </w:r>
            <w:r w:rsidRPr="00C350B5">
              <w:rPr>
                <w:rFonts w:ascii="AngsanaUPC" w:hAnsi="AngsanaUPC" w:cs="AngsanaUPC"/>
                <w:sz w:val="28"/>
                <w:szCs w:val="44"/>
              </w:rPr>
              <w:br/>
              <w:t>แสดงข้อมูลสินค้าตาม Dimension และ Storage Bin</w:t>
            </w:r>
            <w:r w:rsidRPr="00C350B5">
              <w:rPr>
                <w:rFonts w:ascii="AngsanaUPC" w:hAnsi="AngsanaUPC" w:cs="AngsanaUPC"/>
                <w:sz w:val="28"/>
                <w:szCs w:val="44"/>
              </w:rPr>
              <w:br/>
              <w:t>1. Dimension คือ มิติของสินค้า ตามหน่วยนับต่างๆ</w:t>
            </w:r>
            <w:r w:rsidRPr="00C350B5">
              <w:rPr>
                <w:rFonts w:ascii="AngsanaUPC" w:hAnsi="AngsanaUPC" w:cs="AngsanaUPC"/>
                <w:sz w:val="28"/>
                <w:szCs w:val="44"/>
              </w:rPr>
              <w:br/>
              <w:t>2. Bin หรือ Storage Bin คือ ตำแหน่งจัดเก็บสินค้า</w:t>
            </w:r>
          </w:p>
        </w:tc>
      </w:tr>
      <w:tr w:rsidR="00CE1F4C" w:rsidRPr="00C350B5" w14:paraId="7C02B440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DE9A319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6</w:t>
            </w:r>
          </w:p>
        </w:tc>
        <w:tc>
          <w:tcPr>
            <w:tcW w:w="10144" w:type="dxa"/>
          </w:tcPr>
          <w:p w14:paraId="2722C595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Unit - หน่วยนับ</w:t>
            </w:r>
          </w:p>
        </w:tc>
      </w:tr>
      <w:tr w:rsidR="00CE1F4C" w:rsidRPr="00C350B5" w14:paraId="1636C952" w14:textId="77777777" w:rsidTr="00C350B5">
        <w:tc>
          <w:tcPr>
            <w:tcW w:w="0" w:type="auto"/>
          </w:tcPr>
          <w:p w14:paraId="0EC9F443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7</w:t>
            </w:r>
          </w:p>
        </w:tc>
        <w:tc>
          <w:tcPr>
            <w:tcW w:w="10144" w:type="dxa"/>
          </w:tcPr>
          <w:p w14:paraId="74AC6F4D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Width - ความกว้าง</w:t>
            </w:r>
          </w:p>
        </w:tc>
      </w:tr>
      <w:tr w:rsidR="00CE1F4C" w:rsidRPr="00C350B5" w14:paraId="7CAF8386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ED61B71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8</w:t>
            </w:r>
          </w:p>
        </w:tc>
        <w:tc>
          <w:tcPr>
            <w:tcW w:w="10144" w:type="dxa"/>
          </w:tcPr>
          <w:p w14:paraId="06E790ED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Lenght - ความยาว</w:t>
            </w:r>
          </w:p>
        </w:tc>
      </w:tr>
      <w:tr w:rsidR="00CE1F4C" w:rsidRPr="00C350B5" w14:paraId="5795CE98" w14:textId="77777777" w:rsidTr="00C350B5">
        <w:tc>
          <w:tcPr>
            <w:tcW w:w="0" w:type="auto"/>
          </w:tcPr>
          <w:p w14:paraId="7455AB0E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9</w:t>
            </w:r>
          </w:p>
        </w:tc>
        <w:tc>
          <w:tcPr>
            <w:tcW w:w="10144" w:type="dxa"/>
          </w:tcPr>
          <w:p w14:paraId="15903033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Height - ความสูง</w:t>
            </w:r>
          </w:p>
        </w:tc>
      </w:tr>
      <w:tr w:rsidR="00CE1F4C" w:rsidRPr="00C350B5" w14:paraId="17697D77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92394A8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10</w:t>
            </w:r>
          </w:p>
        </w:tc>
        <w:tc>
          <w:tcPr>
            <w:tcW w:w="10144" w:type="dxa"/>
          </w:tcPr>
          <w:p w14:paraId="550AB909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Weight - น้ำหนัก</w:t>
            </w:r>
          </w:p>
        </w:tc>
      </w:tr>
      <w:tr w:rsidR="00CE1F4C" w:rsidRPr="00C350B5" w14:paraId="6F9B6DEF" w14:textId="77777777" w:rsidTr="00C350B5">
        <w:tc>
          <w:tcPr>
            <w:tcW w:w="0" w:type="auto"/>
          </w:tcPr>
          <w:p w14:paraId="44FF06FC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11</w:t>
            </w:r>
          </w:p>
        </w:tc>
        <w:tc>
          <w:tcPr>
            <w:tcW w:w="10144" w:type="dxa"/>
          </w:tcPr>
          <w:p w14:paraId="06BBD9B3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Volume - ปริมาตร</w:t>
            </w:r>
          </w:p>
        </w:tc>
      </w:tr>
      <w:tr w:rsidR="00CE1F4C" w:rsidRPr="00C350B5" w14:paraId="065ADF01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8D555B9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12</w:t>
            </w:r>
          </w:p>
        </w:tc>
        <w:tc>
          <w:tcPr>
            <w:tcW w:w="10144" w:type="dxa"/>
          </w:tcPr>
          <w:p w14:paraId="6B466343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Unit - หน่วยนับ</w:t>
            </w:r>
          </w:p>
        </w:tc>
      </w:tr>
      <w:tr w:rsidR="00CE1F4C" w:rsidRPr="00C350B5" w14:paraId="44DA419F" w14:textId="77777777" w:rsidTr="00C350B5">
        <w:tc>
          <w:tcPr>
            <w:tcW w:w="0" w:type="auto"/>
          </w:tcPr>
          <w:p w14:paraId="6729DEEF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13</w:t>
            </w:r>
          </w:p>
        </w:tc>
        <w:tc>
          <w:tcPr>
            <w:tcW w:w="10144" w:type="dxa"/>
          </w:tcPr>
          <w:p w14:paraId="4C5A7228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C350B5">
              <w:rPr>
                <w:rFonts w:ascii="AngsanaUPC" w:hAnsi="AngsanaUPC" w:cs="AngsanaUPC"/>
                <w:sz w:val="28"/>
                <w:szCs w:val="44"/>
              </w:rPr>
              <w:t>Storage Location - ตำแหน่งจัดเก็บ</w:t>
            </w:r>
          </w:p>
        </w:tc>
      </w:tr>
    </w:tbl>
    <w:p w14:paraId="0414497B" w14:textId="77777777" w:rsidR="00CE1F4C" w:rsidRPr="00B9135B" w:rsidRDefault="002D1A6D" w:rsidP="00C350B5">
      <w:pPr>
        <w:pStyle w:val="1"/>
      </w:pPr>
      <w:r w:rsidRPr="00B9135B">
        <w:br w:type="page"/>
      </w:r>
      <w:bookmarkStart w:id="19" w:name="_Toc517621157"/>
      <w:commentRangeStart w:id="20"/>
      <w:r w:rsidRPr="00B9135B">
        <w:lastRenderedPageBreak/>
        <w:t>Product Detail - Properties</w:t>
      </w:r>
      <w:bookmarkEnd w:id="19"/>
      <w:commentRangeEnd w:id="20"/>
      <w:r w:rsidR="00602EB2">
        <w:rPr>
          <w:rStyle w:val="af0"/>
          <w:rFonts w:ascii="Arial" w:hAnsi="Arial" w:cs="Arial"/>
          <w:b w:val="0"/>
          <w:color w:val="auto"/>
        </w:rPr>
        <w:commentReference w:id="20"/>
      </w:r>
    </w:p>
    <w:p w14:paraId="1953A98F" w14:textId="3F900708" w:rsidR="00CE1F4C" w:rsidRDefault="002D1A6D" w:rsidP="00C350B5">
      <w:pPr>
        <w:pStyle w:val="2"/>
      </w:pPr>
      <w:bookmarkStart w:id="21" w:name="_Toc517621158"/>
      <w:r w:rsidRPr="00B9135B">
        <w:t>User Interface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350B5" w14:paraId="5D1F3C8D" w14:textId="77777777" w:rsidTr="00C350B5">
        <w:tc>
          <w:tcPr>
            <w:tcW w:w="11016" w:type="dxa"/>
          </w:tcPr>
          <w:p w14:paraId="0B3DCE47" w14:textId="3AAA730E" w:rsidR="00C350B5" w:rsidRDefault="00C350B5" w:rsidP="00C350B5">
            <w:pPr>
              <w:jc w:val="center"/>
            </w:pPr>
            <w:r w:rsidRPr="00B9135B">
              <w:rPr>
                <w:rFonts w:ascii="AngsanaUPC" w:hAnsi="AngsanaUPC" w:cs="AngsanaUPC"/>
                <w:noProof/>
              </w:rPr>
              <w:drawing>
                <wp:inline distT="0" distB="0" distL="0" distR="0" wp14:anchorId="380CAF96" wp14:editId="23F46C0C">
                  <wp:extent cx="2102400" cy="4298400"/>
                  <wp:effectExtent l="0" t="0" r="0" b="0"/>
                  <wp:docPr id="6" name="AXU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XU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/>
                          <a:srcRect l="4391" t="2332"/>
                          <a:stretch/>
                        </pic:blipFill>
                        <pic:spPr bwMode="auto">
                          <a:xfrm>
                            <a:off x="0" y="0"/>
                            <a:ext cx="2102400" cy="429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04D91" w14:textId="77777777" w:rsidR="00CE1F4C" w:rsidRPr="00B9135B" w:rsidRDefault="002D1A6D" w:rsidP="00C350B5">
      <w:pPr>
        <w:pStyle w:val="2"/>
      </w:pPr>
      <w:bookmarkStart w:id="22" w:name="_Toc517621159"/>
      <w:r w:rsidRPr="00B9135B">
        <w:t>Widget Table</w:t>
      </w:r>
      <w:bookmarkEnd w:id="22"/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E1F4C" w:rsidRPr="00C350B5" w14:paraId="52362EF8" w14:textId="77777777" w:rsidTr="00C35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BC8DE4" w14:textId="77777777" w:rsidR="00CE1F4C" w:rsidRPr="00C350B5" w:rsidRDefault="002D1A6D" w:rsidP="00C350B5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b/>
                <w:bCs/>
                <w:sz w:val="28"/>
                <w:szCs w:val="28"/>
              </w:rPr>
              <w:t>Footnote</w:t>
            </w:r>
          </w:p>
        </w:tc>
        <w:tc>
          <w:tcPr>
            <w:tcW w:w="10144" w:type="dxa"/>
          </w:tcPr>
          <w:p w14:paraId="1B9C31FB" w14:textId="77777777" w:rsidR="00CE1F4C" w:rsidRPr="00C350B5" w:rsidRDefault="002D1A6D" w:rsidP="00C350B5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b/>
                <w:bCs/>
                <w:sz w:val="28"/>
                <w:szCs w:val="28"/>
              </w:rPr>
              <w:t>Note</w:t>
            </w:r>
          </w:p>
        </w:tc>
      </w:tr>
      <w:tr w:rsidR="00CE1F4C" w:rsidRPr="00C350B5" w14:paraId="108F36BE" w14:textId="77777777" w:rsidTr="00C350B5">
        <w:tc>
          <w:tcPr>
            <w:tcW w:w="0" w:type="auto"/>
          </w:tcPr>
          <w:p w14:paraId="03B4B032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1</w:t>
            </w:r>
          </w:p>
        </w:tc>
        <w:tc>
          <w:tcPr>
            <w:tcW w:w="10144" w:type="dxa"/>
          </w:tcPr>
          <w:p w14:paraId="45D8284F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คีย์รหัสสินค้า หรือ บาร์โค้ดสินค้า แล้วกดปุ่ม Enter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1. ถ้าไม่มีข้อมูลให้แสดงข้อความ "Please input Article Code or Barcode"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2. ถ้ามีข้อมูลที่ช่องข้อมูล ให้เอาข้อมูลไปตรวจสอบที่ TABLE</w:t>
            </w:r>
            <w:proofErr w:type="gramStart"/>
            <w:r w:rsidRPr="00C350B5">
              <w:rPr>
                <w:rFonts w:ascii="AngsanaUPC" w:hAnsi="AngsanaUPC" w:cs="AngsanaUPC"/>
                <w:sz w:val="28"/>
                <w:szCs w:val="28"/>
              </w:rPr>
              <w:t>: ?</w:t>
            </w:r>
            <w:proofErr w:type="gramEnd"/>
            <w:r w:rsidRPr="00C350B5">
              <w:rPr>
                <w:rFonts w:ascii="AngsanaUPC" w:hAnsi="AngsanaUPC" w:cs="AngsanaUPC"/>
                <w:sz w:val="28"/>
                <w:szCs w:val="28"/>
              </w:rPr>
              <w:t xml:space="preserve"> 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 xml:space="preserve">    2.1 ถ้าพบข้อมูลให้แสดงข้อมูลที่ตาราง 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 xml:space="preserve">    2.2 ถ้าไม่พบข้อมูลให้แสดงข้อมูล "Not found data"</w:t>
            </w:r>
          </w:p>
        </w:tc>
      </w:tr>
      <w:tr w:rsidR="00CE1F4C" w:rsidRPr="00C350B5" w14:paraId="4FBBA16E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133DAE8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2</w:t>
            </w:r>
          </w:p>
        </w:tc>
        <w:tc>
          <w:tcPr>
            <w:tcW w:w="10144" w:type="dxa"/>
          </w:tcPr>
          <w:p w14:paraId="1D61E5DA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คีย์รหัสสินค้า หรือ บาร์โค้ดสินค้า แล้วกดไอคอนค้นหา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1. ถ้าไม่มีข้อมูลให้แสดงข้อความ "Please input Article Code or Barcode"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2. ถ้ามีข้อมูลที่ช่องข้อมูล ให้เอาข้อมูลไปตรวจสอบที่ TABLE</w:t>
            </w:r>
            <w:proofErr w:type="gramStart"/>
            <w:r w:rsidRPr="00C350B5">
              <w:rPr>
                <w:rFonts w:ascii="AngsanaUPC" w:hAnsi="AngsanaUPC" w:cs="AngsanaUPC"/>
                <w:sz w:val="28"/>
                <w:szCs w:val="28"/>
              </w:rPr>
              <w:t>: ?</w:t>
            </w:r>
            <w:proofErr w:type="gramEnd"/>
            <w:r w:rsidRPr="00C350B5">
              <w:rPr>
                <w:rFonts w:ascii="AngsanaUPC" w:hAnsi="AngsanaUPC" w:cs="AngsanaUPC"/>
                <w:sz w:val="28"/>
                <w:szCs w:val="28"/>
              </w:rPr>
              <w:t xml:space="preserve"> 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 xml:space="preserve">    2.1 ถ้าพบข้อมูลให้แสดงข้อมูลที่ตาราง 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 xml:space="preserve">    2.2 ถ้าไม่พบข้อมูลให้แสดงข้อมูล "Not found data"</w:t>
            </w:r>
          </w:p>
        </w:tc>
      </w:tr>
      <w:tr w:rsidR="00CE1F4C" w:rsidRPr="00C350B5" w14:paraId="757FAA29" w14:textId="77777777" w:rsidTr="00C350B5">
        <w:tc>
          <w:tcPr>
            <w:tcW w:w="0" w:type="auto"/>
          </w:tcPr>
          <w:p w14:paraId="6C2CCC81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lastRenderedPageBreak/>
              <w:t>3</w:t>
            </w:r>
          </w:p>
        </w:tc>
        <w:tc>
          <w:tcPr>
            <w:tcW w:w="10144" w:type="dxa"/>
          </w:tcPr>
          <w:p w14:paraId="0DAE5F03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1. เลือก Aricle Code หรือ Barcode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2. กดไอคอนบาร์โค้ดแล้วแสดงหน้าจอให้สแกนบาร์โค้ด</w:t>
            </w:r>
          </w:p>
        </w:tc>
      </w:tr>
      <w:tr w:rsidR="00CE1F4C" w:rsidRPr="00C350B5" w14:paraId="071014CD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DAFF050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4</w:t>
            </w:r>
          </w:p>
        </w:tc>
        <w:tc>
          <w:tcPr>
            <w:tcW w:w="10144" w:type="dxa"/>
          </w:tcPr>
          <w:p w14:paraId="21A30C00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แสดงข้อมูล Article Name</w:t>
            </w:r>
          </w:p>
        </w:tc>
      </w:tr>
      <w:tr w:rsidR="00CE1F4C" w:rsidRPr="00C350B5" w14:paraId="694D1761" w14:textId="77777777" w:rsidTr="00C350B5">
        <w:tc>
          <w:tcPr>
            <w:tcW w:w="0" w:type="auto"/>
          </w:tcPr>
          <w:p w14:paraId="0EFAA3D0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5</w:t>
            </w:r>
          </w:p>
        </w:tc>
        <w:tc>
          <w:tcPr>
            <w:tcW w:w="10144" w:type="dxa"/>
          </w:tcPr>
          <w:p w14:paraId="406B23E6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Tab Properties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แสดงข้อมูลคุณสมบัติของสินค้า</w:t>
            </w:r>
          </w:p>
        </w:tc>
      </w:tr>
      <w:tr w:rsidR="00CE1F4C" w:rsidRPr="00C350B5" w14:paraId="4E1AF620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D86C27F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6</w:t>
            </w:r>
          </w:p>
        </w:tc>
        <w:tc>
          <w:tcPr>
            <w:tcW w:w="10144" w:type="dxa"/>
          </w:tcPr>
          <w:p w14:paraId="45E06F4F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แสดงข้อมูล Shelf Life ของสินค้า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1. ถ้ามี Shelf Life ให้แสดงคำว่า "มี"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2. ถ้าไม่มี Shelf Life ให้แสดงคำว่า "ไม่มี"</w:t>
            </w:r>
          </w:p>
        </w:tc>
      </w:tr>
      <w:tr w:rsidR="00CE1F4C" w:rsidRPr="00C350B5" w14:paraId="0BDA0927" w14:textId="77777777" w:rsidTr="00C350B5">
        <w:tc>
          <w:tcPr>
            <w:tcW w:w="0" w:type="auto"/>
          </w:tcPr>
          <w:p w14:paraId="7B610DF3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7</w:t>
            </w:r>
          </w:p>
        </w:tc>
        <w:tc>
          <w:tcPr>
            <w:tcW w:w="10144" w:type="dxa"/>
          </w:tcPr>
          <w:p w14:paraId="55612BCC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แสดงข้อมูล Batch ของสินค้า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1. ถ้ามี Batch ให้แสดงคำว่า "มี"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2. ถ้าไม่มี Batch ให้แสดงคำว่า "ไม่มี"</w:t>
            </w:r>
          </w:p>
        </w:tc>
      </w:tr>
      <w:tr w:rsidR="00CE1F4C" w:rsidRPr="00C350B5" w14:paraId="051EC57C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69DE10E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8</w:t>
            </w:r>
          </w:p>
        </w:tc>
        <w:tc>
          <w:tcPr>
            <w:tcW w:w="10144" w:type="dxa"/>
          </w:tcPr>
          <w:p w14:paraId="31CF9F4B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แสดงข้อมูล Serial Numberของสินค้า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1. ถ้ามี Serial Number ให้แสดงคำว่า "มี"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2. ถ้าไม่มี Serial Number ให้แสดงคำว่า "ไม่มี"</w:t>
            </w:r>
          </w:p>
        </w:tc>
      </w:tr>
      <w:tr w:rsidR="00CE1F4C" w:rsidRPr="00C350B5" w14:paraId="47508645" w14:textId="77777777" w:rsidTr="00C350B5">
        <w:tc>
          <w:tcPr>
            <w:tcW w:w="0" w:type="auto"/>
          </w:tcPr>
          <w:p w14:paraId="088AD33B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9</w:t>
            </w:r>
          </w:p>
        </w:tc>
        <w:tc>
          <w:tcPr>
            <w:tcW w:w="10144" w:type="dxa"/>
          </w:tcPr>
          <w:p w14:paraId="50D64637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AH - Article Hierarchy (ผู้ดูแลขาย)</w:t>
            </w:r>
          </w:p>
        </w:tc>
      </w:tr>
      <w:tr w:rsidR="00CE1F4C" w:rsidRPr="00C350B5" w14:paraId="5B2BC9FE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73BDA2F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10</w:t>
            </w:r>
          </w:p>
        </w:tc>
        <w:tc>
          <w:tcPr>
            <w:tcW w:w="10144" w:type="dxa"/>
          </w:tcPr>
          <w:p w14:paraId="4E2E241A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Purch. Group - กลุ่มจัดซื้อ</w:t>
            </w:r>
          </w:p>
        </w:tc>
      </w:tr>
      <w:tr w:rsidR="00CE1F4C" w:rsidRPr="00C350B5" w14:paraId="534D8AE2" w14:textId="77777777" w:rsidTr="00C350B5">
        <w:tc>
          <w:tcPr>
            <w:tcW w:w="0" w:type="auto"/>
          </w:tcPr>
          <w:p w14:paraId="39F0F93A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11</w:t>
            </w:r>
          </w:p>
        </w:tc>
        <w:tc>
          <w:tcPr>
            <w:tcW w:w="10144" w:type="dxa"/>
          </w:tcPr>
          <w:p w14:paraId="6C960BBF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Purch. Group Int - กลุ่มจัดซื้อ</w:t>
            </w:r>
          </w:p>
        </w:tc>
      </w:tr>
      <w:tr w:rsidR="00CE1F4C" w:rsidRPr="00C350B5" w14:paraId="01A5E73A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0D5DA8A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12</w:t>
            </w:r>
          </w:p>
        </w:tc>
        <w:tc>
          <w:tcPr>
            <w:tcW w:w="10144" w:type="dxa"/>
          </w:tcPr>
          <w:p w14:paraId="072DC331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แสดงข้อมูล Ctry of origin ของสินค้า</w:t>
            </w:r>
          </w:p>
        </w:tc>
      </w:tr>
      <w:tr w:rsidR="00CE1F4C" w:rsidRPr="00C350B5" w14:paraId="2563D7D6" w14:textId="77777777" w:rsidTr="00C350B5">
        <w:tc>
          <w:tcPr>
            <w:tcW w:w="0" w:type="auto"/>
          </w:tcPr>
          <w:p w14:paraId="54A446EE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13</w:t>
            </w:r>
          </w:p>
        </w:tc>
        <w:tc>
          <w:tcPr>
            <w:tcW w:w="10144" w:type="dxa"/>
          </w:tcPr>
          <w:p w14:paraId="3D41EE68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แสดงข้อมูล Tax ของสินค้า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1. ถ้า Tax = 1 ให้แสดงคำว่า "มี"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2. ถ้า Tax = 0 ให้แสดงคำว่า "ไม่มี"</w:t>
            </w:r>
          </w:p>
        </w:tc>
      </w:tr>
      <w:tr w:rsidR="00CE1F4C" w:rsidRPr="00C350B5" w14:paraId="73B84A65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5BEE3C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14</w:t>
            </w:r>
          </w:p>
        </w:tc>
        <w:tc>
          <w:tcPr>
            <w:tcW w:w="10144" w:type="dxa"/>
          </w:tcPr>
          <w:p w14:paraId="1BCF1DD6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 xml:space="preserve">แสดงระยะเวลาการรับประกัน ถ้าไม่มี ไส่ </w:t>
            </w:r>
            <w:proofErr w:type="gramStart"/>
            <w:r w:rsidRPr="00C350B5">
              <w:rPr>
                <w:rFonts w:ascii="AngsanaUPC" w:hAnsi="AngsanaUPC" w:cs="AngsanaUPC"/>
                <w:sz w:val="28"/>
                <w:szCs w:val="28"/>
              </w:rPr>
              <w:t>( -</w:t>
            </w:r>
            <w:proofErr w:type="gramEnd"/>
            <w:r w:rsidRPr="00C350B5">
              <w:rPr>
                <w:rFonts w:ascii="AngsanaUPC" w:hAnsi="AngsanaUPC" w:cs="AngsanaUPC"/>
                <w:sz w:val="28"/>
                <w:szCs w:val="28"/>
              </w:rPr>
              <w:t xml:space="preserve"> ) </w:t>
            </w:r>
          </w:p>
        </w:tc>
      </w:tr>
      <w:tr w:rsidR="00CE1F4C" w:rsidRPr="00C350B5" w14:paraId="444D4487" w14:textId="77777777" w:rsidTr="00C350B5">
        <w:tc>
          <w:tcPr>
            <w:tcW w:w="0" w:type="auto"/>
          </w:tcPr>
          <w:p w14:paraId="000B099E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15</w:t>
            </w:r>
          </w:p>
        </w:tc>
        <w:tc>
          <w:tcPr>
            <w:tcW w:w="10144" w:type="dxa"/>
          </w:tcPr>
          <w:p w14:paraId="427CAEDE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 xml:space="preserve">แสดงข้อมูล Promotion โดยตรวจสอบ Article ว่ามีการจัดโปรฯ ของสินค้านี้ในช่วงเวลาที่เรียกดูข้อมูล หรือไม่ 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1. ถ้ามี ให้แสดงคำว่า "มี"</w:t>
            </w:r>
            <w:r w:rsidRPr="00C350B5">
              <w:rPr>
                <w:rFonts w:ascii="AngsanaUPC" w:hAnsi="AngsanaUPC" w:cs="AngsanaUPC"/>
                <w:sz w:val="28"/>
                <w:szCs w:val="28"/>
              </w:rPr>
              <w:br/>
              <w:t>2. ถ้าไม่มี ให้แสดงคำว่า "ไม่มี"</w:t>
            </w:r>
          </w:p>
        </w:tc>
      </w:tr>
      <w:tr w:rsidR="00CE1F4C" w:rsidRPr="00C350B5" w14:paraId="3C4916F4" w14:textId="77777777" w:rsidTr="00C35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34ADA43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16</w:t>
            </w:r>
          </w:p>
        </w:tc>
        <w:tc>
          <w:tcPr>
            <w:tcW w:w="10144" w:type="dxa"/>
          </w:tcPr>
          <w:p w14:paraId="49A439C5" w14:textId="77777777" w:rsidR="00CE1F4C" w:rsidRPr="00C350B5" w:rsidRDefault="002D1A6D" w:rsidP="00C350B5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350B5">
              <w:rPr>
                <w:rFonts w:ascii="AngsanaUPC" w:hAnsi="AngsanaUPC" w:cs="AngsanaUPC"/>
                <w:sz w:val="28"/>
                <w:szCs w:val="28"/>
              </w:rPr>
              <w:t>Property - แสดงคุณสมบัติของสินค้า</w:t>
            </w:r>
          </w:p>
        </w:tc>
      </w:tr>
    </w:tbl>
    <w:p w14:paraId="5B02670E" w14:textId="77777777" w:rsidR="00CE1F4C" w:rsidRPr="00B9135B" w:rsidRDefault="002D1A6D" w:rsidP="00C350B5">
      <w:pPr>
        <w:pStyle w:val="1"/>
      </w:pPr>
      <w:r w:rsidRPr="00B9135B">
        <w:br w:type="page"/>
      </w:r>
      <w:bookmarkStart w:id="23" w:name="_Toc517621160"/>
      <w:commentRangeStart w:id="24"/>
      <w:r w:rsidRPr="00B9135B">
        <w:lastRenderedPageBreak/>
        <w:t>Product Detail - Substitute</w:t>
      </w:r>
      <w:bookmarkEnd w:id="23"/>
      <w:commentRangeEnd w:id="24"/>
      <w:r w:rsidR="00602EB2">
        <w:rPr>
          <w:rStyle w:val="af0"/>
          <w:rFonts w:ascii="Arial" w:hAnsi="Arial" w:cs="Arial"/>
          <w:b w:val="0"/>
          <w:color w:val="auto"/>
        </w:rPr>
        <w:commentReference w:id="24"/>
      </w:r>
    </w:p>
    <w:p w14:paraId="06386AD1" w14:textId="3FBE06EC" w:rsidR="00CE1F4C" w:rsidRDefault="002D1A6D" w:rsidP="00C350B5">
      <w:pPr>
        <w:pStyle w:val="2"/>
      </w:pPr>
      <w:bookmarkStart w:id="25" w:name="_Toc517621161"/>
      <w:r w:rsidRPr="00B9135B">
        <w:t>User Interface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350B5" w14:paraId="151969C6" w14:textId="77777777" w:rsidTr="00C350B5">
        <w:tc>
          <w:tcPr>
            <w:tcW w:w="11016" w:type="dxa"/>
          </w:tcPr>
          <w:p w14:paraId="16C816A5" w14:textId="682289E7" w:rsidR="00C350B5" w:rsidRDefault="00C350B5" w:rsidP="00C350B5">
            <w:pPr>
              <w:jc w:val="center"/>
            </w:pPr>
            <w:r w:rsidRPr="00B9135B">
              <w:rPr>
                <w:rFonts w:ascii="AngsanaUPC" w:hAnsi="AngsanaUPC" w:cs="AngsanaUPC"/>
                <w:noProof/>
              </w:rPr>
              <w:drawing>
                <wp:inline distT="0" distB="0" distL="0" distR="0" wp14:anchorId="10114347" wp14:editId="393E03C8">
                  <wp:extent cx="2109600" cy="4305600"/>
                  <wp:effectExtent l="0" t="0" r="0" b="0"/>
                  <wp:docPr id="7" name="AXU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XU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/>
                          <a:srcRect l="4117" t="2195"/>
                          <a:stretch/>
                        </pic:blipFill>
                        <pic:spPr bwMode="auto">
                          <a:xfrm>
                            <a:off x="0" y="0"/>
                            <a:ext cx="2109600" cy="430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06A27" w14:textId="77777777" w:rsidR="00CE1F4C" w:rsidRPr="00B9135B" w:rsidRDefault="002D1A6D" w:rsidP="00294C4E">
      <w:pPr>
        <w:pStyle w:val="2"/>
      </w:pPr>
      <w:bookmarkStart w:id="26" w:name="_Toc517621162"/>
      <w:r w:rsidRPr="00B9135B">
        <w:t>Widget Table</w:t>
      </w:r>
      <w:bookmarkEnd w:id="26"/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E1F4C" w:rsidRPr="00294C4E" w14:paraId="2D4FE953" w14:textId="77777777" w:rsidTr="00294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451C1B" w14:textId="77777777" w:rsidR="00CE1F4C" w:rsidRPr="00294C4E" w:rsidRDefault="002D1A6D" w:rsidP="00294C4E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294C4E">
              <w:rPr>
                <w:rFonts w:ascii="AngsanaUPC" w:hAnsi="AngsanaUPC" w:cs="AngsanaUPC"/>
                <w:b/>
                <w:bCs/>
                <w:sz w:val="28"/>
                <w:szCs w:val="28"/>
              </w:rPr>
              <w:t>Footnote</w:t>
            </w:r>
          </w:p>
        </w:tc>
        <w:tc>
          <w:tcPr>
            <w:tcW w:w="10144" w:type="dxa"/>
          </w:tcPr>
          <w:p w14:paraId="42540BA7" w14:textId="77777777" w:rsidR="00CE1F4C" w:rsidRPr="00294C4E" w:rsidRDefault="002D1A6D" w:rsidP="00294C4E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294C4E">
              <w:rPr>
                <w:rFonts w:ascii="AngsanaUPC" w:hAnsi="AngsanaUPC" w:cs="AngsanaUPC"/>
                <w:b/>
                <w:bCs/>
                <w:sz w:val="28"/>
                <w:szCs w:val="28"/>
              </w:rPr>
              <w:t>Note</w:t>
            </w:r>
          </w:p>
        </w:tc>
      </w:tr>
      <w:tr w:rsidR="00CE1F4C" w:rsidRPr="00294C4E" w14:paraId="1F8D33B4" w14:textId="77777777" w:rsidTr="00294C4E">
        <w:tc>
          <w:tcPr>
            <w:tcW w:w="0" w:type="auto"/>
          </w:tcPr>
          <w:p w14:paraId="6DB6DEF4" w14:textId="77777777" w:rsidR="00CE1F4C" w:rsidRPr="00294C4E" w:rsidRDefault="002D1A6D" w:rsidP="00294C4E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294C4E">
              <w:rPr>
                <w:rFonts w:ascii="AngsanaUPC" w:hAnsi="AngsanaUPC" w:cs="AngsanaUPC"/>
                <w:sz w:val="28"/>
                <w:szCs w:val="28"/>
              </w:rPr>
              <w:t>1</w:t>
            </w:r>
          </w:p>
        </w:tc>
        <w:tc>
          <w:tcPr>
            <w:tcW w:w="10144" w:type="dxa"/>
          </w:tcPr>
          <w:p w14:paraId="1B9433A0" w14:textId="77777777" w:rsidR="00CE1F4C" w:rsidRPr="00294C4E" w:rsidRDefault="002D1A6D" w:rsidP="00294C4E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294C4E">
              <w:rPr>
                <w:rFonts w:ascii="AngsanaUPC" w:hAnsi="AngsanaUPC" w:cs="AngsanaUPC"/>
                <w:sz w:val="28"/>
                <w:szCs w:val="28"/>
              </w:rPr>
              <w:t>คีย์รหัสสินค้า หรือ บาร์โค้ดสินค้า แล้วกดปุ่ม Enter</w:t>
            </w:r>
            <w:r w:rsidRPr="00294C4E">
              <w:rPr>
                <w:rFonts w:ascii="AngsanaUPC" w:hAnsi="AngsanaUPC" w:cs="AngsanaUPC"/>
                <w:sz w:val="28"/>
                <w:szCs w:val="28"/>
              </w:rPr>
              <w:br/>
              <w:t>1. ถ้าไม่มีข้อมูลให้แสดงข้อความ "Please input Article Code or Barcode"</w:t>
            </w:r>
            <w:r w:rsidRPr="00294C4E">
              <w:rPr>
                <w:rFonts w:ascii="AngsanaUPC" w:hAnsi="AngsanaUPC" w:cs="AngsanaUPC"/>
                <w:sz w:val="28"/>
                <w:szCs w:val="28"/>
              </w:rPr>
              <w:br/>
              <w:t>2. ถ้ามีข้อมูลที่ช่องข้อมูล ให้เอาข้อมูลไปตรวจสอบที่ TABLE</w:t>
            </w:r>
            <w:proofErr w:type="gramStart"/>
            <w:r w:rsidRPr="00294C4E">
              <w:rPr>
                <w:rFonts w:ascii="AngsanaUPC" w:hAnsi="AngsanaUPC" w:cs="AngsanaUPC"/>
                <w:sz w:val="28"/>
                <w:szCs w:val="28"/>
              </w:rPr>
              <w:t>: ?</w:t>
            </w:r>
            <w:proofErr w:type="gramEnd"/>
            <w:r w:rsidRPr="00294C4E">
              <w:rPr>
                <w:rFonts w:ascii="AngsanaUPC" w:hAnsi="AngsanaUPC" w:cs="AngsanaUPC"/>
                <w:sz w:val="28"/>
                <w:szCs w:val="28"/>
              </w:rPr>
              <w:t xml:space="preserve"> </w:t>
            </w:r>
            <w:r w:rsidRPr="00294C4E">
              <w:rPr>
                <w:rFonts w:ascii="AngsanaUPC" w:hAnsi="AngsanaUPC" w:cs="AngsanaUPC"/>
                <w:sz w:val="28"/>
                <w:szCs w:val="28"/>
              </w:rPr>
              <w:br/>
              <w:t xml:space="preserve">    2.1 ถ้าพบข้อมูลให้แสดงข้อมูลที่ตาราง </w:t>
            </w:r>
            <w:r w:rsidRPr="00294C4E">
              <w:rPr>
                <w:rFonts w:ascii="AngsanaUPC" w:hAnsi="AngsanaUPC" w:cs="AngsanaUPC"/>
                <w:sz w:val="28"/>
                <w:szCs w:val="28"/>
              </w:rPr>
              <w:br/>
              <w:t xml:space="preserve">    2.2 ถ้าไม่พบข้อมูลให้แสดงข้อมูล "Not found data"</w:t>
            </w:r>
          </w:p>
        </w:tc>
      </w:tr>
      <w:tr w:rsidR="00CE1F4C" w:rsidRPr="00294C4E" w14:paraId="3061D02D" w14:textId="77777777" w:rsidTr="00294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7054B2C" w14:textId="77777777" w:rsidR="00CE1F4C" w:rsidRPr="00294C4E" w:rsidRDefault="002D1A6D" w:rsidP="00294C4E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294C4E">
              <w:rPr>
                <w:rFonts w:ascii="AngsanaUPC" w:hAnsi="AngsanaUPC" w:cs="AngsanaUPC"/>
                <w:sz w:val="28"/>
                <w:szCs w:val="28"/>
              </w:rPr>
              <w:t>2</w:t>
            </w:r>
          </w:p>
        </w:tc>
        <w:tc>
          <w:tcPr>
            <w:tcW w:w="10144" w:type="dxa"/>
          </w:tcPr>
          <w:p w14:paraId="71219519" w14:textId="77777777" w:rsidR="00CE1F4C" w:rsidRPr="00294C4E" w:rsidRDefault="002D1A6D" w:rsidP="00294C4E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294C4E">
              <w:rPr>
                <w:rFonts w:ascii="AngsanaUPC" w:hAnsi="AngsanaUPC" w:cs="AngsanaUPC"/>
                <w:sz w:val="28"/>
                <w:szCs w:val="28"/>
              </w:rPr>
              <w:t>คีย์รหัสสินค้า หรือ บาร์โค้ดสินค้า แล้วกดไอคอนค้นหา</w:t>
            </w:r>
            <w:r w:rsidRPr="00294C4E">
              <w:rPr>
                <w:rFonts w:ascii="AngsanaUPC" w:hAnsi="AngsanaUPC" w:cs="AngsanaUPC"/>
                <w:sz w:val="28"/>
                <w:szCs w:val="28"/>
              </w:rPr>
              <w:br/>
              <w:t>1. ถ้าไม่มีข้อมูลให้แสดงข้อความ "Please input Article Code or Barcode"</w:t>
            </w:r>
            <w:r w:rsidRPr="00294C4E">
              <w:rPr>
                <w:rFonts w:ascii="AngsanaUPC" w:hAnsi="AngsanaUPC" w:cs="AngsanaUPC"/>
                <w:sz w:val="28"/>
                <w:szCs w:val="28"/>
              </w:rPr>
              <w:br/>
              <w:t>2. ถ้ามีข้อมูลที่ช่องข้อมูล ให้เอาข้อมูลไปตรวจสอบที่ TABLE</w:t>
            </w:r>
            <w:proofErr w:type="gramStart"/>
            <w:r w:rsidRPr="00294C4E">
              <w:rPr>
                <w:rFonts w:ascii="AngsanaUPC" w:hAnsi="AngsanaUPC" w:cs="AngsanaUPC"/>
                <w:sz w:val="28"/>
                <w:szCs w:val="28"/>
              </w:rPr>
              <w:t>: ?</w:t>
            </w:r>
            <w:proofErr w:type="gramEnd"/>
            <w:r w:rsidRPr="00294C4E">
              <w:rPr>
                <w:rFonts w:ascii="AngsanaUPC" w:hAnsi="AngsanaUPC" w:cs="AngsanaUPC"/>
                <w:sz w:val="28"/>
                <w:szCs w:val="28"/>
              </w:rPr>
              <w:t xml:space="preserve"> </w:t>
            </w:r>
            <w:r w:rsidRPr="00294C4E">
              <w:rPr>
                <w:rFonts w:ascii="AngsanaUPC" w:hAnsi="AngsanaUPC" w:cs="AngsanaUPC"/>
                <w:sz w:val="28"/>
                <w:szCs w:val="28"/>
              </w:rPr>
              <w:br/>
              <w:t xml:space="preserve">    2.1 ถ้าพบข้อมูลให้แสดงข้อมูลที่ตาราง </w:t>
            </w:r>
            <w:r w:rsidRPr="00294C4E">
              <w:rPr>
                <w:rFonts w:ascii="AngsanaUPC" w:hAnsi="AngsanaUPC" w:cs="AngsanaUPC"/>
                <w:sz w:val="28"/>
                <w:szCs w:val="28"/>
              </w:rPr>
              <w:br/>
              <w:t xml:space="preserve">    2.2 ถ้าไม่พบข้อมูลให้แสดงข้อมูล "Not found data"</w:t>
            </w:r>
          </w:p>
        </w:tc>
      </w:tr>
      <w:tr w:rsidR="00CE1F4C" w:rsidRPr="00294C4E" w14:paraId="4263496E" w14:textId="77777777" w:rsidTr="00294C4E">
        <w:tc>
          <w:tcPr>
            <w:tcW w:w="0" w:type="auto"/>
          </w:tcPr>
          <w:p w14:paraId="337C1DFF" w14:textId="77777777" w:rsidR="00CE1F4C" w:rsidRPr="00294C4E" w:rsidRDefault="002D1A6D" w:rsidP="00294C4E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294C4E">
              <w:rPr>
                <w:rFonts w:ascii="AngsanaUPC" w:hAnsi="AngsanaUPC" w:cs="AngsanaUPC"/>
                <w:sz w:val="28"/>
                <w:szCs w:val="28"/>
              </w:rPr>
              <w:lastRenderedPageBreak/>
              <w:t>3</w:t>
            </w:r>
          </w:p>
        </w:tc>
        <w:tc>
          <w:tcPr>
            <w:tcW w:w="10144" w:type="dxa"/>
          </w:tcPr>
          <w:p w14:paraId="3B979CB3" w14:textId="77777777" w:rsidR="00CE1F4C" w:rsidRPr="00294C4E" w:rsidRDefault="002D1A6D" w:rsidP="00294C4E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294C4E">
              <w:rPr>
                <w:rFonts w:ascii="AngsanaUPC" w:hAnsi="AngsanaUPC" w:cs="AngsanaUPC"/>
                <w:sz w:val="28"/>
                <w:szCs w:val="28"/>
              </w:rPr>
              <w:t>1. เลือก Aricle Code หรือ Barcode</w:t>
            </w:r>
            <w:r w:rsidRPr="00294C4E">
              <w:rPr>
                <w:rFonts w:ascii="AngsanaUPC" w:hAnsi="AngsanaUPC" w:cs="AngsanaUPC"/>
                <w:sz w:val="28"/>
                <w:szCs w:val="28"/>
              </w:rPr>
              <w:br/>
              <w:t>2. กดไอคอนบาร์โค้ดแล้วแสดงหน้าจอให้สแกนบาร์โค้ด</w:t>
            </w:r>
          </w:p>
        </w:tc>
      </w:tr>
      <w:tr w:rsidR="00CE1F4C" w:rsidRPr="00294C4E" w14:paraId="3F1CDE3E" w14:textId="77777777" w:rsidTr="00294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604E8F5" w14:textId="77777777" w:rsidR="00CE1F4C" w:rsidRPr="00294C4E" w:rsidRDefault="002D1A6D" w:rsidP="00294C4E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294C4E">
              <w:rPr>
                <w:rFonts w:ascii="AngsanaUPC" w:hAnsi="AngsanaUPC" w:cs="AngsanaUPC"/>
                <w:sz w:val="28"/>
                <w:szCs w:val="28"/>
              </w:rPr>
              <w:t>4</w:t>
            </w:r>
          </w:p>
        </w:tc>
        <w:tc>
          <w:tcPr>
            <w:tcW w:w="10144" w:type="dxa"/>
          </w:tcPr>
          <w:p w14:paraId="356A03B4" w14:textId="77777777" w:rsidR="00CE1F4C" w:rsidRPr="00294C4E" w:rsidRDefault="002D1A6D" w:rsidP="00294C4E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294C4E">
              <w:rPr>
                <w:rFonts w:ascii="AngsanaUPC" w:hAnsi="AngsanaUPC" w:cs="AngsanaUPC"/>
                <w:sz w:val="28"/>
                <w:szCs w:val="28"/>
              </w:rPr>
              <w:t>แสดงข้อมูล Article Name</w:t>
            </w:r>
          </w:p>
        </w:tc>
      </w:tr>
      <w:tr w:rsidR="00CE1F4C" w:rsidRPr="00294C4E" w14:paraId="6BAAC64F" w14:textId="77777777" w:rsidTr="00294C4E">
        <w:tc>
          <w:tcPr>
            <w:tcW w:w="0" w:type="auto"/>
          </w:tcPr>
          <w:p w14:paraId="5186BFCC" w14:textId="77777777" w:rsidR="00CE1F4C" w:rsidRPr="00294C4E" w:rsidRDefault="002D1A6D" w:rsidP="00294C4E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294C4E">
              <w:rPr>
                <w:rFonts w:ascii="AngsanaUPC" w:hAnsi="AngsanaUPC" w:cs="AngsanaUPC"/>
                <w:sz w:val="28"/>
                <w:szCs w:val="28"/>
              </w:rPr>
              <w:t>5</w:t>
            </w:r>
          </w:p>
        </w:tc>
        <w:tc>
          <w:tcPr>
            <w:tcW w:w="10144" w:type="dxa"/>
          </w:tcPr>
          <w:p w14:paraId="3978D5B1" w14:textId="77777777" w:rsidR="00CE1F4C" w:rsidRPr="00294C4E" w:rsidRDefault="002D1A6D" w:rsidP="00294C4E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294C4E">
              <w:rPr>
                <w:rFonts w:ascii="AngsanaUPC" w:hAnsi="AngsanaUPC" w:cs="AngsanaUPC"/>
                <w:sz w:val="28"/>
                <w:szCs w:val="28"/>
              </w:rPr>
              <w:t>Tab Substitute</w:t>
            </w:r>
            <w:r w:rsidRPr="00294C4E">
              <w:rPr>
                <w:rFonts w:ascii="AngsanaUPC" w:hAnsi="AngsanaUPC" w:cs="AngsanaUPC"/>
                <w:sz w:val="28"/>
                <w:szCs w:val="28"/>
              </w:rPr>
              <w:br/>
              <w:t>แสดงข้อมูลสินค้าทดแทน</w:t>
            </w:r>
          </w:p>
        </w:tc>
      </w:tr>
    </w:tbl>
    <w:p w14:paraId="1186AAD4" w14:textId="77777777" w:rsidR="00CE1F4C" w:rsidRPr="00B9135B" w:rsidRDefault="002D1A6D" w:rsidP="00294C4E">
      <w:pPr>
        <w:pStyle w:val="1"/>
      </w:pPr>
      <w:r w:rsidRPr="00B9135B">
        <w:br w:type="page"/>
      </w:r>
      <w:bookmarkStart w:id="27" w:name="_Toc517621163"/>
      <w:commentRangeStart w:id="28"/>
      <w:r w:rsidRPr="00B9135B">
        <w:lastRenderedPageBreak/>
        <w:t>Stock</w:t>
      </w:r>
      <w:bookmarkEnd w:id="27"/>
      <w:commentRangeEnd w:id="28"/>
      <w:r w:rsidR="00602EB2">
        <w:rPr>
          <w:rStyle w:val="af0"/>
          <w:rFonts w:ascii="Arial" w:hAnsi="Arial" w:cs="Arial"/>
          <w:b w:val="0"/>
          <w:color w:val="auto"/>
        </w:rPr>
        <w:commentReference w:id="28"/>
      </w:r>
    </w:p>
    <w:p w14:paraId="765450AB" w14:textId="1E9DB11F" w:rsidR="00CE1F4C" w:rsidRDefault="002D1A6D" w:rsidP="00294C4E">
      <w:pPr>
        <w:pStyle w:val="2"/>
      </w:pPr>
      <w:bookmarkStart w:id="30" w:name="_Toc517621164"/>
      <w:r w:rsidRPr="00B9135B">
        <w:t>User Interface</w:t>
      </w:r>
      <w:bookmarkEnd w:id="3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94C4E" w14:paraId="4214EF5A" w14:textId="77777777" w:rsidTr="00294C4E">
        <w:tc>
          <w:tcPr>
            <w:tcW w:w="11016" w:type="dxa"/>
          </w:tcPr>
          <w:p w14:paraId="41BE717F" w14:textId="6CC5B7E0" w:rsidR="00294C4E" w:rsidRDefault="00294C4E" w:rsidP="00294C4E">
            <w:pPr>
              <w:jc w:val="center"/>
            </w:pPr>
            <w:r w:rsidRPr="00B9135B">
              <w:rPr>
                <w:rFonts w:ascii="AngsanaUPC" w:hAnsi="AngsanaUPC" w:cs="AngsanaUPC"/>
                <w:noProof/>
              </w:rPr>
              <w:drawing>
                <wp:inline distT="0" distB="0" distL="0" distR="0" wp14:anchorId="782C0AB3" wp14:editId="5EC673B3">
                  <wp:extent cx="2098800" cy="4298400"/>
                  <wp:effectExtent l="0" t="0" r="0" b="0"/>
                  <wp:docPr id="8" name="AXU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XU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/>
                          <a:srcRect l="4666" t="1248"/>
                          <a:stretch/>
                        </pic:blipFill>
                        <pic:spPr bwMode="auto">
                          <a:xfrm>
                            <a:off x="0" y="0"/>
                            <a:ext cx="2098800" cy="429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1EF98" w14:textId="77777777" w:rsidR="00CE1F4C" w:rsidRPr="00B9135B" w:rsidRDefault="002D1A6D" w:rsidP="00C63361">
      <w:pPr>
        <w:pStyle w:val="2"/>
      </w:pPr>
      <w:bookmarkStart w:id="31" w:name="_Toc517621165"/>
      <w:r w:rsidRPr="00B9135B">
        <w:t>Widget Table</w:t>
      </w:r>
      <w:bookmarkEnd w:id="31"/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63361" w:rsidRPr="00C63361" w14:paraId="5248FB02" w14:textId="77777777" w:rsidTr="00C63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A14BD2" w14:textId="77777777" w:rsidR="00C63361" w:rsidRPr="00C63361" w:rsidRDefault="00C63361" w:rsidP="00C63361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b/>
                <w:bCs/>
                <w:sz w:val="28"/>
                <w:szCs w:val="28"/>
              </w:rPr>
              <w:t>Footnote</w:t>
            </w:r>
          </w:p>
        </w:tc>
        <w:tc>
          <w:tcPr>
            <w:tcW w:w="10144" w:type="dxa"/>
          </w:tcPr>
          <w:p w14:paraId="03E69A93" w14:textId="77777777" w:rsidR="00C63361" w:rsidRPr="00C63361" w:rsidRDefault="00C63361" w:rsidP="00C63361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b/>
                <w:bCs/>
                <w:sz w:val="28"/>
                <w:szCs w:val="28"/>
              </w:rPr>
              <w:t>Note</w:t>
            </w:r>
          </w:p>
        </w:tc>
      </w:tr>
      <w:tr w:rsidR="00C63361" w:rsidRPr="00C63361" w14:paraId="299D97EE" w14:textId="77777777" w:rsidTr="00C63361">
        <w:tc>
          <w:tcPr>
            <w:tcW w:w="0" w:type="auto"/>
          </w:tcPr>
          <w:p w14:paraId="54D252CB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1</w:t>
            </w:r>
          </w:p>
        </w:tc>
        <w:tc>
          <w:tcPr>
            <w:tcW w:w="10144" w:type="dxa"/>
          </w:tcPr>
          <w:p w14:paraId="23BF1222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คีย์รหัสสินค้า หรือ บาร์โค้ดสินค้า แล้วกดปุ่ม Enter</w:t>
            </w:r>
            <w:r w:rsidRPr="00C63361">
              <w:rPr>
                <w:rFonts w:ascii="AngsanaUPC" w:hAnsi="AngsanaUPC" w:cs="AngsanaUPC"/>
                <w:sz w:val="28"/>
                <w:szCs w:val="28"/>
              </w:rPr>
              <w:br/>
              <w:t>1. ถ้าไม่มีข้อมูลให้แสดงข้อความ "Please input Article Code or Barcode"</w:t>
            </w:r>
            <w:r w:rsidRPr="00C63361">
              <w:rPr>
                <w:rFonts w:ascii="AngsanaUPC" w:hAnsi="AngsanaUPC" w:cs="AngsanaUPC"/>
                <w:sz w:val="28"/>
                <w:szCs w:val="28"/>
              </w:rPr>
              <w:br/>
              <w:t>2. ถ้ามีข้อมูลที่ช่องข้อมูล ให้เอาข้อมูลไปตรวจสอบที่ TABLE</w:t>
            </w:r>
            <w:proofErr w:type="gramStart"/>
            <w:r w:rsidRPr="00C63361">
              <w:rPr>
                <w:rFonts w:ascii="AngsanaUPC" w:hAnsi="AngsanaUPC" w:cs="AngsanaUPC"/>
                <w:sz w:val="28"/>
                <w:szCs w:val="28"/>
              </w:rPr>
              <w:t>: ?</w:t>
            </w:r>
            <w:proofErr w:type="gramEnd"/>
            <w:r w:rsidRPr="00C63361">
              <w:rPr>
                <w:rFonts w:ascii="AngsanaUPC" w:hAnsi="AngsanaUPC" w:cs="AngsanaUPC"/>
                <w:sz w:val="28"/>
                <w:szCs w:val="28"/>
              </w:rPr>
              <w:t xml:space="preserve"> </w:t>
            </w:r>
            <w:r w:rsidRPr="00C63361">
              <w:rPr>
                <w:rFonts w:ascii="AngsanaUPC" w:hAnsi="AngsanaUPC" w:cs="AngsanaUPC"/>
                <w:sz w:val="28"/>
                <w:szCs w:val="28"/>
              </w:rPr>
              <w:br/>
              <w:t xml:space="preserve">    2.1 ถ้าพบข้อมูลให้แสดงข้อมูลที่ตาราง </w:t>
            </w:r>
            <w:r w:rsidRPr="00C63361">
              <w:rPr>
                <w:rFonts w:ascii="AngsanaUPC" w:hAnsi="AngsanaUPC" w:cs="AngsanaUPC"/>
                <w:sz w:val="28"/>
                <w:szCs w:val="28"/>
              </w:rPr>
              <w:br/>
              <w:t xml:space="preserve">    2.2 ถ้าไม่พบข้อมูลให้แสดงข้อมูล "Not found data"</w:t>
            </w:r>
          </w:p>
        </w:tc>
      </w:tr>
      <w:tr w:rsidR="00C63361" w:rsidRPr="00C63361" w14:paraId="63214359" w14:textId="77777777" w:rsidTr="00C633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DDA6080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2</w:t>
            </w:r>
          </w:p>
        </w:tc>
        <w:tc>
          <w:tcPr>
            <w:tcW w:w="10144" w:type="dxa"/>
          </w:tcPr>
          <w:p w14:paraId="5DB4DC93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คีย์รหัสสินค้า หรือ บาร์โค้ดสินค้า แล้วกดไอคอนค้นหา</w:t>
            </w:r>
            <w:r w:rsidRPr="00C63361">
              <w:rPr>
                <w:rFonts w:ascii="AngsanaUPC" w:hAnsi="AngsanaUPC" w:cs="AngsanaUPC"/>
                <w:sz w:val="28"/>
                <w:szCs w:val="28"/>
              </w:rPr>
              <w:br/>
              <w:t>1. ถ้าไม่มีข้อมูลให้แสดงข้อความ "Please input Article Code or Barcode"</w:t>
            </w:r>
            <w:r w:rsidRPr="00C63361">
              <w:rPr>
                <w:rFonts w:ascii="AngsanaUPC" w:hAnsi="AngsanaUPC" w:cs="AngsanaUPC"/>
                <w:sz w:val="28"/>
                <w:szCs w:val="28"/>
              </w:rPr>
              <w:br/>
              <w:t>2. ถ้ามีข้อมูลที่ช่องข้อมูล ให้เอาข้อมูลไปตรวจสอบที่ TABLE</w:t>
            </w:r>
            <w:proofErr w:type="gramStart"/>
            <w:r w:rsidRPr="00C63361">
              <w:rPr>
                <w:rFonts w:ascii="AngsanaUPC" w:hAnsi="AngsanaUPC" w:cs="AngsanaUPC"/>
                <w:sz w:val="28"/>
                <w:szCs w:val="28"/>
              </w:rPr>
              <w:t>: ?</w:t>
            </w:r>
            <w:proofErr w:type="gramEnd"/>
            <w:r w:rsidRPr="00C63361">
              <w:rPr>
                <w:rFonts w:ascii="AngsanaUPC" w:hAnsi="AngsanaUPC" w:cs="AngsanaUPC"/>
                <w:sz w:val="28"/>
                <w:szCs w:val="28"/>
              </w:rPr>
              <w:t xml:space="preserve"> </w:t>
            </w:r>
            <w:r w:rsidRPr="00C63361">
              <w:rPr>
                <w:rFonts w:ascii="AngsanaUPC" w:hAnsi="AngsanaUPC" w:cs="AngsanaUPC"/>
                <w:sz w:val="28"/>
                <w:szCs w:val="28"/>
              </w:rPr>
              <w:br/>
              <w:t xml:space="preserve">    2.1 ถ้าพบข้อมูลให้แสดงข้อมูลที่ตาราง </w:t>
            </w:r>
            <w:r w:rsidRPr="00C63361">
              <w:rPr>
                <w:rFonts w:ascii="AngsanaUPC" w:hAnsi="AngsanaUPC" w:cs="AngsanaUPC"/>
                <w:sz w:val="28"/>
                <w:szCs w:val="28"/>
              </w:rPr>
              <w:br/>
              <w:t xml:space="preserve">    2.2 ถ้าไม่พบข้อมูลให้แสดงข้อมูล "Not found data"</w:t>
            </w:r>
          </w:p>
        </w:tc>
      </w:tr>
      <w:tr w:rsidR="00C63361" w:rsidRPr="00C63361" w14:paraId="5CBD907E" w14:textId="77777777" w:rsidTr="00C63361">
        <w:tc>
          <w:tcPr>
            <w:tcW w:w="0" w:type="auto"/>
          </w:tcPr>
          <w:p w14:paraId="0E218D78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lastRenderedPageBreak/>
              <w:t>3</w:t>
            </w:r>
          </w:p>
        </w:tc>
        <w:tc>
          <w:tcPr>
            <w:tcW w:w="10144" w:type="dxa"/>
          </w:tcPr>
          <w:p w14:paraId="383CE9CB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1. เลือก Aricle Code หรือ Barcode</w:t>
            </w:r>
            <w:r w:rsidRPr="00C63361">
              <w:rPr>
                <w:rFonts w:ascii="AngsanaUPC" w:hAnsi="AngsanaUPC" w:cs="AngsanaUPC"/>
                <w:sz w:val="28"/>
                <w:szCs w:val="28"/>
              </w:rPr>
              <w:br/>
              <w:t>2. กดไอคอนบาร์โค้ดแล้วแสดงหน้าจอให้สแกนบาร์โค้ด</w:t>
            </w:r>
          </w:p>
        </w:tc>
      </w:tr>
      <w:tr w:rsidR="00C63361" w:rsidRPr="00C63361" w14:paraId="1E91554D" w14:textId="77777777" w:rsidTr="00C633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F5D089D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4</w:t>
            </w:r>
          </w:p>
        </w:tc>
        <w:tc>
          <w:tcPr>
            <w:tcW w:w="10144" w:type="dxa"/>
          </w:tcPr>
          <w:p w14:paraId="5F205CE1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Site - สาขา</w:t>
            </w:r>
          </w:p>
        </w:tc>
      </w:tr>
      <w:tr w:rsidR="00C63361" w:rsidRPr="00C63361" w14:paraId="0399B595" w14:textId="77777777" w:rsidTr="00C63361">
        <w:tc>
          <w:tcPr>
            <w:tcW w:w="0" w:type="auto"/>
          </w:tcPr>
          <w:p w14:paraId="4882220B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5</w:t>
            </w:r>
          </w:p>
        </w:tc>
        <w:tc>
          <w:tcPr>
            <w:tcW w:w="10144" w:type="dxa"/>
          </w:tcPr>
          <w:p w14:paraId="4360ED3E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SLoc. - พื้นที่ขาย (Storage Location)</w:t>
            </w:r>
          </w:p>
        </w:tc>
      </w:tr>
      <w:tr w:rsidR="00C63361" w:rsidRPr="00C63361" w14:paraId="2B729626" w14:textId="77777777" w:rsidTr="00C633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AD7D14C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6</w:t>
            </w:r>
          </w:p>
        </w:tc>
        <w:tc>
          <w:tcPr>
            <w:tcW w:w="10144" w:type="dxa"/>
          </w:tcPr>
          <w:p w14:paraId="048524FC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แสดงข้อมูลสินค้า</w:t>
            </w:r>
          </w:p>
        </w:tc>
      </w:tr>
      <w:tr w:rsidR="00C63361" w:rsidRPr="00C63361" w14:paraId="2696CEA3" w14:textId="77777777" w:rsidTr="00C63361">
        <w:tc>
          <w:tcPr>
            <w:tcW w:w="0" w:type="auto"/>
          </w:tcPr>
          <w:p w14:paraId="65F7090B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7</w:t>
            </w:r>
          </w:p>
        </w:tc>
        <w:tc>
          <w:tcPr>
            <w:tcW w:w="10144" w:type="dxa"/>
          </w:tcPr>
          <w:p w14:paraId="5122E8A6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Site - สาขา</w:t>
            </w:r>
          </w:p>
        </w:tc>
      </w:tr>
      <w:tr w:rsidR="00C63361" w:rsidRPr="00C63361" w14:paraId="741301FA" w14:textId="77777777" w:rsidTr="00C633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8204B5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8</w:t>
            </w:r>
          </w:p>
        </w:tc>
        <w:tc>
          <w:tcPr>
            <w:tcW w:w="10144" w:type="dxa"/>
          </w:tcPr>
          <w:p w14:paraId="50FB3DCA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SLoc. - พื้นที่จัดเก็บ (Storage Location)</w:t>
            </w:r>
          </w:p>
        </w:tc>
      </w:tr>
      <w:tr w:rsidR="00C63361" w:rsidRPr="00C63361" w14:paraId="10D609B9" w14:textId="77777777" w:rsidTr="00C63361">
        <w:tc>
          <w:tcPr>
            <w:tcW w:w="0" w:type="auto"/>
          </w:tcPr>
          <w:p w14:paraId="183FB681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9</w:t>
            </w:r>
          </w:p>
        </w:tc>
        <w:tc>
          <w:tcPr>
            <w:tcW w:w="10144" w:type="dxa"/>
          </w:tcPr>
          <w:p w14:paraId="5F492EE1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Storage - ตำแหน่งจัดเก็บ (Storage Bin)</w:t>
            </w:r>
          </w:p>
        </w:tc>
      </w:tr>
      <w:tr w:rsidR="00C63361" w:rsidRPr="00C63361" w14:paraId="7791E84B" w14:textId="77777777" w:rsidTr="00C633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E3FAA69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10</w:t>
            </w:r>
          </w:p>
        </w:tc>
        <w:tc>
          <w:tcPr>
            <w:tcW w:w="10144" w:type="dxa"/>
          </w:tcPr>
          <w:p w14:paraId="6B7984CA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 xml:space="preserve">Unit - </w:t>
            </w:r>
          </w:p>
        </w:tc>
      </w:tr>
      <w:tr w:rsidR="00C63361" w:rsidRPr="00C63361" w14:paraId="19955680" w14:textId="77777777" w:rsidTr="00C63361">
        <w:tc>
          <w:tcPr>
            <w:tcW w:w="0" w:type="auto"/>
          </w:tcPr>
          <w:p w14:paraId="3389768A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11</w:t>
            </w:r>
          </w:p>
        </w:tc>
        <w:tc>
          <w:tcPr>
            <w:tcW w:w="10144" w:type="dxa"/>
          </w:tcPr>
          <w:p w14:paraId="3B955830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Stock - จำนวนสต็อกทั้งหมด (พร้อมขาย, ชำรุด, ค้างเปิดบิล)</w:t>
            </w:r>
          </w:p>
        </w:tc>
      </w:tr>
      <w:tr w:rsidR="00C63361" w:rsidRPr="00C63361" w14:paraId="53038158" w14:textId="77777777" w:rsidTr="00C633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1241C3C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12</w:t>
            </w:r>
          </w:p>
        </w:tc>
        <w:tc>
          <w:tcPr>
            <w:tcW w:w="10144" w:type="dxa"/>
          </w:tcPr>
          <w:p w14:paraId="315BD1F6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ATP - จำนวนสต็อกพร้อมขาย</w:t>
            </w:r>
          </w:p>
        </w:tc>
      </w:tr>
      <w:tr w:rsidR="00C63361" w:rsidRPr="00C63361" w14:paraId="45B52CC2" w14:textId="77777777" w:rsidTr="00C63361">
        <w:tc>
          <w:tcPr>
            <w:tcW w:w="0" w:type="auto"/>
          </w:tcPr>
          <w:p w14:paraId="4885EF59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13</w:t>
            </w:r>
          </w:p>
        </w:tc>
        <w:tc>
          <w:tcPr>
            <w:tcW w:w="10144" w:type="dxa"/>
          </w:tcPr>
          <w:p w14:paraId="553C1620" w14:textId="77777777" w:rsidR="00C63361" w:rsidRPr="00C63361" w:rsidRDefault="00C63361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เปิดหน้าจอ Product Detail (Default Tab Price) โดยมี Aricle Code เป็นคียื</w:t>
            </w:r>
          </w:p>
        </w:tc>
      </w:tr>
    </w:tbl>
    <w:p w14:paraId="5282EEE9" w14:textId="77777777" w:rsidR="00CE1F4C" w:rsidRPr="00B9135B" w:rsidRDefault="002D1A6D" w:rsidP="00C63361">
      <w:pPr>
        <w:pStyle w:val="1"/>
      </w:pPr>
      <w:r w:rsidRPr="00B9135B">
        <w:br w:type="page"/>
      </w:r>
      <w:bookmarkStart w:id="32" w:name="_Toc517621166"/>
      <w:r w:rsidRPr="00B9135B">
        <w:lastRenderedPageBreak/>
        <w:t>User Info</w:t>
      </w:r>
      <w:bookmarkEnd w:id="32"/>
    </w:p>
    <w:p w14:paraId="041431B9" w14:textId="66CD635B" w:rsidR="00CE1F4C" w:rsidRDefault="002D1A6D" w:rsidP="00C63361">
      <w:pPr>
        <w:pStyle w:val="2"/>
      </w:pPr>
      <w:bookmarkStart w:id="33" w:name="_Toc517621167"/>
      <w:r w:rsidRPr="00B9135B">
        <w:t>User Interface</w:t>
      </w:r>
      <w:bookmarkEnd w:id="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63361" w14:paraId="1FF115C4" w14:textId="77777777" w:rsidTr="00C63361">
        <w:tc>
          <w:tcPr>
            <w:tcW w:w="11016" w:type="dxa"/>
          </w:tcPr>
          <w:p w14:paraId="792F2025" w14:textId="40297B9C" w:rsidR="00C63361" w:rsidRDefault="00C63361" w:rsidP="00C63361">
            <w:pPr>
              <w:jc w:val="center"/>
            </w:pPr>
            <w:r w:rsidRPr="00B9135B">
              <w:rPr>
                <w:rFonts w:ascii="AngsanaUPC" w:hAnsi="AngsanaUPC" w:cs="AngsanaUPC"/>
                <w:noProof/>
              </w:rPr>
              <w:drawing>
                <wp:inline distT="0" distB="0" distL="0" distR="0" wp14:anchorId="1277EE3C" wp14:editId="4871AAD7">
                  <wp:extent cx="2221200" cy="4352400"/>
                  <wp:effectExtent l="0" t="0" r="0" b="0"/>
                  <wp:docPr id="9" name="AXU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XU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0" cy="43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99F07" w14:textId="77777777" w:rsidR="00CE1F4C" w:rsidRPr="00B9135B" w:rsidRDefault="002D1A6D" w:rsidP="00C63361">
      <w:pPr>
        <w:pStyle w:val="2"/>
      </w:pPr>
      <w:bookmarkStart w:id="34" w:name="_Toc517621168"/>
      <w:r w:rsidRPr="00B9135B">
        <w:t>Widget Table</w:t>
      </w:r>
      <w:bookmarkEnd w:id="34"/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E1F4C" w:rsidRPr="00C63361" w14:paraId="249495C0" w14:textId="77777777" w:rsidTr="00C63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96984D" w14:textId="77777777" w:rsidR="00CE1F4C" w:rsidRPr="00C63361" w:rsidRDefault="002D1A6D" w:rsidP="00C63361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b/>
                <w:bCs/>
                <w:sz w:val="28"/>
                <w:szCs w:val="28"/>
              </w:rPr>
              <w:t>Footnote</w:t>
            </w:r>
          </w:p>
        </w:tc>
        <w:tc>
          <w:tcPr>
            <w:tcW w:w="10144" w:type="dxa"/>
          </w:tcPr>
          <w:p w14:paraId="3E5D83C3" w14:textId="77777777" w:rsidR="00CE1F4C" w:rsidRPr="00C63361" w:rsidRDefault="002D1A6D" w:rsidP="00C63361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b/>
                <w:bCs/>
                <w:sz w:val="28"/>
                <w:szCs w:val="28"/>
              </w:rPr>
              <w:t>Note</w:t>
            </w:r>
          </w:p>
        </w:tc>
      </w:tr>
      <w:tr w:rsidR="00CE1F4C" w:rsidRPr="00C63361" w14:paraId="46C32623" w14:textId="77777777" w:rsidTr="00C63361">
        <w:tc>
          <w:tcPr>
            <w:tcW w:w="0" w:type="auto"/>
          </w:tcPr>
          <w:p w14:paraId="7341AC48" w14:textId="77777777" w:rsidR="00CE1F4C" w:rsidRPr="00C63361" w:rsidRDefault="002D1A6D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1</w:t>
            </w:r>
          </w:p>
        </w:tc>
        <w:tc>
          <w:tcPr>
            <w:tcW w:w="10144" w:type="dxa"/>
          </w:tcPr>
          <w:p w14:paraId="397B3593" w14:textId="77777777" w:rsidR="00CE1F4C" w:rsidRPr="00C63361" w:rsidRDefault="002D1A6D" w:rsidP="00C63361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28"/>
              </w:rPr>
            </w:pPr>
            <w:r w:rsidRPr="00C63361">
              <w:rPr>
                <w:rFonts w:ascii="AngsanaUPC" w:hAnsi="AngsanaUPC" w:cs="AngsanaUPC"/>
                <w:sz w:val="28"/>
                <w:szCs w:val="28"/>
              </w:rPr>
              <w:t>แสดงขอมูลพนักงานที่ล็อกอินเข้ามาใช้งาน</w:t>
            </w:r>
            <w:r w:rsidRPr="00C63361">
              <w:rPr>
                <w:rFonts w:ascii="AngsanaUPC" w:hAnsi="AngsanaUPC" w:cs="AngsanaUPC"/>
                <w:sz w:val="28"/>
                <w:szCs w:val="28"/>
              </w:rPr>
              <w:br/>
              <w:t>ส่วนที่ 1 แสดงข้อมูลพนักงาน</w:t>
            </w:r>
            <w:r w:rsidRPr="00C63361">
              <w:rPr>
                <w:rFonts w:ascii="AngsanaUPC" w:hAnsi="AngsanaUPC" w:cs="AngsanaUPC"/>
                <w:sz w:val="28"/>
                <w:szCs w:val="28"/>
              </w:rPr>
              <w:br/>
              <w:t>ส่วนที่ 2 แสดงข้อมูล Server</w:t>
            </w:r>
          </w:p>
        </w:tc>
      </w:tr>
    </w:tbl>
    <w:p w14:paraId="479AEF78" w14:textId="77777777" w:rsidR="00CE1F4C" w:rsidRPr="00B9135B" w:rsidRDefault="00CE1F4C">
      <w:pPr>
        <w:rPr>
          <w:rFonts w:ascii="AngsanaUPC" w:hAnsi="AngsanaUPC" w:cs="AngsanaUPC"/>
        </w:rPr>
        <w:sectPr w:rsidR="00CE1F4C" w:rsidRPr="00B9135B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1DE1B7DF" w14:textId="77777777" w:rsidR="002D1A6D" w:rsidRPr="00B9135B" w:rsidRDefault="002D1A6D">
      <w:pPr>
        <w:rPr>
          <w:rFonts w:ascii="AngsanaUPC" w:hAnsi="AngsanaUPC" w:cs="AngsanaUPC"/>
        </w:rPr>
      </w:pPr>
    </w:p>
    <w:sectPr w:rsidR="002D1A6D" w:rsidRPr="00B9135B" w:rsidSect="004F3FB3">
      <w:headerReference w:type="default" r:id="rId24"/>
      <w:footerReference w:type="default" r:id="rId25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DH.อาร์ต.Withawat Bunya" w:date="2018-06-28T09:53:00Z" w:initials="DB">
    <w:p w14:paraId="6E89B73C" w14:textId="208F4A04" w:rsidR="00602EB2" w:rsidRPr="00602EB2" w:rsidRDefault="00602EB2">
      <w:pPr>
        <w:pStyle w:val="af1"/>
        <w:rPr>
          <w:rFonts w:cs="Cordia New"/>
          <w:szCs w:val="25"/>
          <w:lang w:bidi="th-TH"/>
        </w:rPr>
      </w:pPr>
      <w:r>
        <w:rPr>
          <w:rStyle w:val="af0"/>
        </w:rPr>
        <w:annotationRef/>
      </w:r>
      <w:r>
        <w:rPr>
          <w:rFonts w:cs="Cordia New" w:hint="cs"/>
          <w:szCs w:val="25"/>
          <w:cs/>
          <w:lang w:bidi="th-TH"/>
        </w:rPr>
        <w:t xml:space="preserve">เพิ่ม ปุ่ม </w:t>
      </w:r>
      <w:r>
        <w:rPr>
          <w:rFonts w:cs="Cordia New"/>
          <w:szCs w:val="25"/>
          <w:lang w:bidi="th-TH"/>
        </w:rPr>
        <w:t>Scan bar code</w:t>
      </w:r>
    </w:p>
  </w:comment>
  <w:comment w:id="12" w:author="DH.อาร์ต.Withawat Bunya" w:date="2018-06-28T09:54:00Z" w:initials="DB">
    <w:p w14:paraId="63625851" w14:textId="77777777" w:rsidR="00602EB2" w:rsidRDefault="00602EB2">
      <w:pPr>
        <w:pStyle w:val="af1"/>
        <w:rPr>
          <w:rFonts w:cs="Cordia New"/>
          <w:szCs w:val="25"/>
          <w:lang w:bidi="th-TH"/>
        </w:rPr>
      </w:pPr>
      <w:r>
        <w:rPr>
          <w:rStyle w:val="af0"/>
        </w:rPr>
        <w:annotationRef/>
      </w:r>
      <w:r>
        <w:rPr>
          <w:rFonts w:cs="Cordia New" w:hint="cs"/>
          <w:szCs w:val="25"/>
          <w:cs/>
          <w:lang w:bidi="th-TH"/>
        </w:rPr>
        <w:t xml:space="preserve">เพิ่ม ปุ่ม </w:t>
      </w:r>
      <w:r>
        <w:rPr>
          <w:rFonts w:cs="Cordia New"/>
          <w:szCs w:val="25"/>
          <w:lang w:bidi="th-TH"/>
        </w:rPr>
        <w:t>Scan bar code</w:t>
      </w:r>
    </w:p>
    <w:p w14:paraId="13F81A53" w14:textId="3AE44CC8" w:rsidR="00602EB2" w:rsidRDefault="00602EB2">
      <w:pPr>
        <w:pStyle w:val="af1"/>
      </w:pPr>
    </w:p>
  </w:comment>
  <w:comment w:id="16" w:author="DH.อาร์ต.Withawat Bunya" w:date="2018-06-28T09:54:00Z" w:initials="DB">
    <w:p w14:paraId="4EE2F617" w14:textId="63DCE00F" w:rsidR="00602EB2" w:rsidRPr="00602EB2" w:rsidRDefault="00602EB2">
      <w:pPr>
        <w:pStyle w:val="af1"/>
        <w:rPr>
          <w:b/>
          <w:bCs/>
        </w:rPr>
      </w:pPr>
      <w:r>
        <w:rPr>
          <w:rStyle w:val="af0"/>
        </w:rPr>
        <w:annotationRef/>
      </w:r>
      <w:r>
        <w:rPr>
          <w:rFonts w:cs="Cordia New" w:hint="cs"/>
          <w:szCs w:val="25"/>
          <w:cs/>
          <w:lang w:bidi="th-TH"/>
        </w:rPr>
        <w:t xml:space="preserve">เพิ่ม ปุ่ม </w:t>
      </w:r>
      <w:r>
        <w:rPr>
          <w:rFonts w:cs="Cordia New"/>
          <w:szCs w:val="25"/>
          <w:lang w:bidi="th-TH"/>
        </w:rPr>
        <w:t>Scan bar code</w:t>
      </w:r>
    </w:p>
  </w:comment>
  <w:comment w:id="20" w:author="DH.อาร์ต.Withawat Bunya" w:date="2018-06-28T09:54:00Z" w:initials="DB">
    <w:p w14:paraId="2B8C9829" w14:textId="7956E338" w:rsidR="00602EB2" w:rsidRPr="00602EB2" w:rsidRDefault="00602EB2">
      <w:pPr>
        <w:pStyle w:val="af1"/>
        <w:rPr>
          <w:b/>
          <w:bCs/>
        </w:rPr>
      </w:pPr>
      <w:r>
        <w:rPr>
          <w:rStyle w:val="af0"/>
        </w:rPr>
        <w:annotationRef/>
      </w:r>
      <w:r>
        <w:rPr>
          <w:rFonts w:cs="Cordia New" w:hint="cs"/>
          <w:szCs w:val="25"/>
          <w:cs/>
          <w:lang w:bidi="th-TH"/>
        </w:rPr>
        <w:t xml:space="preserve">เพิ่ม ปุ่ม </w:t>
      </w:r>
      <w:r>
        <w:rPr>
          <w:rFonts w:cs="Cordia New"/>
          <w:szCs w:val="25"/>
          <w:lang w:bidi="th-TH"/>
        </w:rPr>
        <w:t>Scan bar code</w:t>
      </w:r>
      <w:r>
        <w:rPr>
          <w:rFonts w:cs="Cordia New"/>
          <w:szCs w:val="25"/>
          <w:lang w:bidi="th-TH"/>
        </w:rPr>
        <w:t xml:space="preserve"> </w:t>
      </w:r>
      <w:r>
        <w:rPr>
          <w:rFonts w:cs="Cordia New" w:hint="cs"/>
          <w:szCs w:val="25"/>
          <w:cs/>
          <w:lang w:bidi="th-TH"/>
        </w:rPr>
        <w:t xml:space="preserve">และ </w:t>
      </w:r>
      <w:proofErr w:type="spellStart"/>
      <w:r>
        <w:rPr>
          <w:rFonts w:cs="Cordia New"/>
          <w:szCs w:val="25"/>
          <w:lang w:bidi="th-TH"/>
        </w:rPr>
        <w:t>Propertes</w:t>
      </w:r>
      <w:proofErr w:type="spellEnd"/>
    </w:p>
  </w:comment>
  <w:comment w:id="24" w:author="DH.อาร์ต.Withawat Bunya" w:date="2018-06-28T09:56:00Z" w:initials="DB">
    <w:p w14:paraId="2F6DC154" w14:textId="77777777" w:rsidR="00602EB2" w:rsidRDefault="00602EB2">
      <w:pPr>
        <w:pStyle w:val="af1"/>
        <w:rPr>
          <w:rFonts w:cs="Cordia New"/>
          <w:szCs w:val="25"/>
          <w:lang w:bidi="th-TH"/>
        </w:rPr>
      </w:pPr>
      <w:r>
        <w:rPr>
          <w:rStyle w:val="af0"/>
        </w:rPr>
        <w:annotationRef/>
      </w:r>
      <w:r>
        <w:rPr>
          <w:rFonts w:cs="Cordia New" w:hint="cs"/>
          <w:szCs w:val="25"/>
          <w:cs/>
          <w:lang w:bidi="th-TH"/>
        </w:rPr>
        <w:t xml:space="preserve">เพิ่ม ปุ่ม </w:t>
      </w:r>
      <w:r>
        <w:rPr>
          <w:rFonts w:cs="Cordia New"/>
          <w:szCs w:val="25"/>
          <w:lang w:bidi="th-TH"/>
        </w:rPr>
        <w:t>Scan bar code</w:t>
      </w:r>
      <w:r>
        <w:t xml:space="preserve"> </w:t>
      </w:r>
      <w:r>
        <w:rPr>
          <w:rFonts w:cs="Cordia New" w:hint="cs"/>
          <w:szCs w:val="25"/>
          <w:cs/>
          <w:lang w:bidi="th-TH"/>
        </w:rPr>
        <w:t xml:space="preserve">และ </w:t>
      </w:r>
      <w:r>
        <w:rPr>
          <w:rFonts w:cs="Cordia New"/>
          <w:szCs w:val="25"/>
          <w:lang w:bidi="th-TH"/>
        </w:rPr>
        <w:t>Design</w:t>
      </w:r>
    </w:p>
    <w:p w14:paraId="1557CF1C" w14:textId="369C90DA" w:rsidR="00602EB2" w:rsidRPr="00602EB2" w:rsidRDefault="00602EB2">
      <w:pPr>
        <w:pStyle w:val="af1"/>
        <w:rPr>
          <w:rFonts w:cs="Cordia New"/>
          <w:szCs w:val="25"/>
          <w:lang w:bidi="th-TH"/>
        </w:rPr>
      </w:pPr>
    </w:p>
  </w:comment>
  <w:comment w:id="28" w:author="DH.อาร์ต.Withawat Bunya" w:date="2018-06-28T09:56:00Z" w:initials="DB">
    <w:p w14:paraId="209E8DF5" w14:textId="10BD2E07" w:rsidR="00602EB2" w:rsidRPr="00602EB2" w:rsidRDefault="00602EB2">
      <w:pPr>
        <w:pStyle w:val="af1"/>
        <w:rPr>
          <w:rFonts w:cs="Cordia New"/>
          <w:szCs w:val="25"/>
          <w:lang w:bidi="th-TH"/>
        </w:rPr>
      </w:pPr>
      <w:r>
        <w:rPr>
          <w:rStyle w:val="af0"/>
        </w:rPr>
        <w:annotationRef/>
      </w:r>
      <w:r>
        <w:rPr>
          <w:rFonts w:cs="Cordia New" w:hint="cs"/>
          <w:szCs w:val="25"/>
          <w:cs/>
          <w:lang w:bidi="th-TH"/>
        </w:rPr>
        <w:t xml:space="preserve">เพิ่ม ปุ่ม </w:t>
      </w:r>
      <w:r>
        <w:rPr>
          <w:rFonts w:cs="Cordia New"/>
          <w:szCs w:val="25"/>
          <w:lang w:bidi="th-TH"/>
        </w:rPr>
        <w:t>Scan bar code</w:t>
      </w:r>
      <w:r>
        <w:t xml:space="preserve"> ,Site ,</w:t>
      </w:r>
      <w:proofErr w:type="spellStart"/>
      <w:r>
        <w:t>Sloc</w:t>
      </w:r>
      <w:proofErr w:type="spellEnd"/>
      <w:r>
        <w:t xml:space="preserve"> </w:t>
      </w:r>
      <w:r>
        <w:rPr>
          <w:rFonts w:cs="Cordia New" w:hint="cs"/>
          <w:szCs w:val="25"/>
          <w:cs/>
          <w:lang w:bidi="th-TH"/>
        </w:rPr>
        <w:t>ที่เป็น ดอพดาว</w:t>
      </w:r>
      <w:bookmarkStart w:id="29" w:name="_GoBack"/>
      <w:bookmarkEnd w:id="2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89B73C" w15:done="0"/>
  <w15:commentEx w15:paraId="13F81A53" w15:done="0"/>
  <w15:commentEx w15:paraId="4EE2F617" w15:done="0"/>
  <w15:commentEx w15:paraId="2B8C9829" w15:done="0"/>
  <w15:commentEx w15:paraId="1557CF1C" w15:done="0"/>
  <w15:commentEx w15:paraId="209E8D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89B73C" w16cid:durableId="1EDF2EA2"/>
  <w16cid:commentId w16cid:paraId="13F81A53" w16cid:durableId="1EDF2ED3"/>
  <w16cid:commentId w16cid:paraId="4EE2F617" w16cid:durableId="1EDF2EDE"/>
  <w16cid:commentId w16cid:paraId="2B8C9829" w16cid:durableId="1EDF2EF1"/>
  <w16cid:commentId w16cid:paraId="1557CF1C" w16cid:durableId="1EDF2F30"/>
  <w16cid:commentId w16cid:paraId="209E8DF5" w16cid:durableId="1EDF2F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61C06" w14:textId="77777777" w:rsidR="00417963" w:rsidRDefault="00417963" w:rsidP="00093BE1">
      <w:pPr>
        <w:spacing w:before="0" w:after="0"/>
      </w:pPr>
      <w:r>
        <w:separator/>
      </w:r>
    </w:p>
  </w:endnote>
  <w:endnote w:type="continuationSeparator" w:id="0">
    <w:p w14:paraId="306A0101" w14:textId="77777777" w:rsidR="00417963" w:rsidRDefault="00417963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3E4212D8" w14:textId="77777777" w:rsidTr="001F050D">
      <w:trPr>
        <w:trHeight w:val="180"/>
      </w:trPr>
      <w:tc>
        <w:tcPr>
          <w:tcW w:w="2214" w:type="pct"/>
        </w:tcPr>
        <w:p w14:paraId="3604374D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5ACA5E5C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2092E403" w14:textId="77777777" w:rsidR="004852C3" w:rsidRDefault="004852C3">
          <w:pPr>
            <w:pStyle w:val="ac"/>
          </w:pPr>
        </w:p>
      </w:tc>
    </w:tr>
    <w:tr w:rsidR="004852C3" w14:paraId="1632C9A2" w14:textId="77777777" w:rsidTr="001F050D">
      <w:tc>
        <w:tcPr>
          <w:tcW w:w="2214" w:type="pct"/>
        </w:tcPr>
        <w:p w14:paraId="07D9B473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45EC5A4C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1750EA22" w14:textId="77777777" w:rsidR="004852C3" w:rsidRDefault="004852C3">
          <w:pPr>
            <w:pStyle w:val="ac"/>
          </w:pPr>
        </w:p>
      </w:tc>
    </w:tr>
  </w:tbl>
  <w:p w14:paraId="356E16EE" w14:textId="77777777" w:rsidR="004852C3" w:rsidRDefault="004852C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5F7E7A72" w14:textId="77777777" w:rsidTr="001F050D">
      <w:trPr>
        <w:trHeight w:val="180"/>
      </w:trPr>
      <w:tc>
        <w:tcPr>
          <w:tcW w:w="2214" w:type="pct"/>
        </w:tcPr>
        <w:p w14:paraId="4C31A81A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280AD213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4229FA92" w14:textId="77777777" w:rsidR="004852C3" w:rsidRDefault="004852C3">
          <w:pPr>
            <w:pStyle w:val="ac"/>
          </w:pPr>
        </w:p>
      </w:tc>
    </w:tr>
    <w:tr w:rsidR="004852C3" w14:paraId="4764E49E" w14:textId="77777777" w:rsidTr="001F050D">
      <w:tc>
        <w:tcPr>
          <w:tcW w:w="2214" w:type="pct"/>
        </w:tcPr>
        <w:p w14:paraId="122C453A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4768856E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0FD3B21E" w14:textId="77777777" w:rsidR="004852C3" w:rsidRDefault="004852C3">
          <w:pPr>
            <w:pStyle w:val="ac"/>
          </w:pPr>
        </w:p>
      </w:tc>
    </w:tr>
  </w:tbl>
  <w:p w14:paraId="04A35253" w14:textId="77777777"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2189A" w14:textId="77777777" w:rsidR="00417963" w:rsidRDefault="00417963" w:rsidP="00093BE1">
      <w:pPr>
        <w:spacing w:before="0" w:after="0"/>
      </w:pPr>
      <w:r>
        <w:separator/>
      </w:r>
    </w:p>
  </w:footnote>
  <w:footnote w:type="continuationSeparator" w:id="0">
    <w:p w14:paraId="487D78F8" w14:textId="77777777" w:rsidR="00417963" w:rsidRDefault="00417963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78710A5C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="AngsanaUPC" w:hAnsi="AngsanaUPC" w:cs="AngsanaUPC"/>
              <w:color w:val="404040" w:themeColor="text1" w:themeTint="BF"/>
              <w:sz w:val="28"/>
              <w:szCs w:val="28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68895AE6" w14:textId="2F6C3A83" w:rsidR="00557485" w:rsidRPr="0074724A" w:rsidRDefault="00B9135B" w:rsidP="00557485">
              <w:pPr>
                <w:pStyle w:val="a8"/>
                <w:rPr>
                  <w:rFonts w:ascii="AngsanaUPC" w:hAnsi="AngsanaUPC" w:cs="AngsanaUPC"/>
                  <w:sz w:val="28"/>
                  <w:szCs w:val="28"/>
                </w:rPr>
              </w:pPr>
              <w:proofErr w:type="spellStart"/>
              <w:r w:rsidRPr="0074724A">
                <w:rPr>
                  <w:rFonts w:ascii="AngsanaUPC" w:hAnsi="AngsanaUPC" w:cs="AngsanaUPC"/>
                  <w:color w:val="404040" w:themeColor="text1" w:themeTint="BF"/>
                  <w:sz w:val="28"/>
                  <w:szCs w:val="28"/>
                </w:rPr>
                <w:t>Dohome</w:t>
              </w:r>
              <w:proofErr w:type="spellEnd"/>
              <w:r w:rsidRPr="0074724A">
                <w:rPr>
                  <w:rFonts w:ascii="AngsanaUPC" w:hAnsi="AngsanaUPC" w:cs="AngsanaUPC"/>
                  <w:color w:val="404040" w:themeColor="text1" w:themeTint="BF"/>
                  <w:sz w:val="28"/>
                  <w:szCs w:val="28"/>
                </w:rPr>
                <w:t xml:space="preserve"> App</w:t>
              </w:r>
            </w:p>
          </w:sdtContent>
        </w:sdt>
      </w:tc>
    </w:tr>
  </w:tbl>
  <w:p w14:paraId="23A75F57" w14:textId="77777777" w:rsidR="00557485" w:rsidRDefault="00557485" w:rsidP="0077520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41EF881D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50795020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3035563" w14:textId="2EB8A080" w:rsidR="00557485" w:rsidRPr="003E5A01" w:rsidRDefault="00B9135B" w:rsidP="00557485">
              <w:pPr>
                <w:pStyle w:val="a8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Dohome</w:t>
              </w:r>
              <w:proofErr w:type="spellEnd"/>
              <w:r>
                <w:rPr>
                  <w:rFonts w:asciiTheme="majorHAnsi" w:hAnsiTheme="majorHAnsi"/>
                  <w:color w:val="404040" w:themeColor="text1" w:themeTint="BF"/>
                </w:rPr>
                <w:t xml:space="preserve"> App</w:t>
              </w:r>
            </w:p>
          </w:sdtContent>
        </w:sdt>
      </w:tc>
    </w:tr>
  </w:tbl>
  <w:p w14:paraId="1D458F83" w14:textId="77777777" w:rsidR="00557485" w:rsidRDefault="00557485" w:rsidP="0077520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B42095"/>
    <w:multiLevelType w:val="multilevel"/>
    <w:tmpl w:val="367468B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C93ED5"/>
    <w:multiLevelType w:val="multilevel"/>
    <w:tmpl w:val="65B41ED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11261AD8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H.อาร์ต.Withawat Bunya">
    <w15:presenceInfo w15:providerId="AD" w15:userId="S-1-5-21-695794115-2712624635-433035933-573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D336C"/>
    <w:rsid w:val="000E72B0"/>
    <w:rsid w:val="000F61FE"/>
    <w:rsid w:val="001154A8"/>
    <w:rsid w:val="00117A19"/>
    <w:rsid w:val="001204D0"/>
    <w:rsid w:val="0013113E"/>
    <w:rsid w:val="0014359B"/>
    <w:rsid w:val="001672E3"/>
    <w:rsid w:val="00182602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4C4E"/>
    <w:rsid w:val="00297DB6"/>
    <w:rsid w:val="002C29B9"/>
    <w:rsid w:val="002C512F"/>
    <w:rsid w:val="002D1A6D"/>
    <w:rsid w:val="002E3B06"/>
    <w:rsid w:val="003040CD"/>
    <w:rsid w:val="00317D15"/>
    <w:rsid w:val="0032123C"/>
    <w:rsid w:val="003327F4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17963"/>
    <w:rsid w:val="004530AC"/>
    <w:rsid w:val="00473CA9"/>
    <w:rsid w:val="004852C3"/>
    <w:rsid w:val="00486D39"/>
    <w:rsid w:val="004A0066"/>
    <w:rsid w:val="004A1967"/>
    <w:rsid w:val="004B3D7A"/>
    <w:rsid w:val="004B5D30"/>
    <w:rsid w:val="004C1052"/>
    <w:rsid w:val="004C1B23"/>
    <w:rsid w:val="004D04E9"/>
    <w:rsid w:val="004E4B27"/>
    <w:rsid w:val="004E4F61"/>
    <w:rsid w:val="004F3FB3"/>
    <w:rsid w:val="004F5E54"/>
    <w:rsid w:val="005164E1"/>
    <w:rsid w:val="00526A97"/>
    <w:rsid w:val="00530E61"/>
    <w:rsid w:val="00536F6D"/>
    <w:rsid w:val="00557485"/>
    <w:rsid w:val="00563365"/>
    <w:rsid w:val="0059757A"/>
    <w:rsid w:val="005B166B"/>
    <w:rsid w:val="005B740F"/>
    <w:rsid w:val="005B7DEE"/>
    <w:rsid w:val="005C76A0"/>
    <w:rsid w:val="00602EB2"/>
    <w:rsid w:val="00617853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03647"/>
    <w:rsid w:val="00712696"/>
    <w:rsid w:val="0074724A"/>
    <w:rsid w:val="00754C29"/>
    <w:rsid w:val="00767B85"/>
    <w:rsid w:val="00772CBA"/>
    <w:rsid w:val="007738B0"/>
    <w:rsid w:val="0077501F"/>
    <w:rsid w:val="00775200"/>
    <w:rsid w:val="00781080"/>
    <w:rsid w:val="00797384"/>
    <w:rsid w:val="007A6BBB"/>
    <w:rsid w:val="007B1C0B"/>
    <w:rsid w:val="007B5C3E"/>
    <w:rsid w:val="007C0206"/>
    <w:rsid w:val="007D1422"/>
    <w:rsid w:val="00812B47"/>
    <w:rsid w:val="00813BF6"/>
    <w:rsid w:val="00833FED"/>
    <w:rsid w:val="00841874"/>
    <w:rsid w:val="00862171"/>
    <w:rsid w:val="00865911"/>
    <w:rsid w:val="0086676B"/>
    <w:rsid w:val="008741E5"/>
    <w:rsid w:val="008840E7"/>
    <w:rsid w:val="0089027D"/>
    <w:rsid w:val="008C502E"/>
    <w:rsid w:val="008D6272"/>
    <w:rsid w:val="00904913"/>
    <w:rsid w:val="009276DC"/>
    <w:rsid w:val="0095118F"/>
    <w:rsid w:val="00953C09"/>
    <w:rsid w:val="00963B37"/>
    <w:rsid w:val="009C1C8E"/>
    <w:rsid w:val="009F6624"/>
    <w:rsid w:val="00A67C9A"/>
    <w:rsid w:val="00A91B80"/>
    <w:rsid w:val="00AA7145"/>
    <w:rsid w:val="00AC49FE"/>
    <w:rsid w:val="00B007A7"/>
    <w:rsid w:val="00B14927"/>
    <w:rsid w:val="00B22C5E"/>
    <w:rsid w:val="00B44158"/>
    <w:rsid w:val="00B50DB2"/>
    <w:rsid w:val="00B77DA9"/>
    <w:rsid w:val="00B9135B"/>
    <w:rsid w:val="00BB4EDF"/>
    <w:rsid w:val="00BE24BC"/>
    <w:rsid w:val="00BF5069"/>
    <w:rsid w:val="00C350B5"/>
    <w:rsid w:val="00C3790F"/>
    <w:rsid w:val="00C5657F"/>
    <w:rsid w:val="00C56E90"/>
    <w:rsid w:val="00C62A92"/>
    <w:rsid w:val="00C63361"/>
    <w:rsid w:val="00C77C1C"/>
    <w:rsid w:val="00CA69B0"/>
    <w:rsid w:val="00CB1DD0"/>
    <w:rsid w:val="00CC63DF"/>
    <w:rsid w:val="00CD1FC2"/>
    <w:rsid w:val="00CE1F4C"/>
    <w:rsid w:val="00D328AF"/>
    <w:rsid w:val="00D35989"/>
    <w:rsid w:val="00D41AD6"/>
    <w:rsid w:val="00D90021"/>
    <w:rsid w:val="00DB12BA"/>
    <w:rsid w:val="00DB3DAE"/>
    <w:rsid w:val="00DB6D53"/>
    <w:rsid w:val="00DC3EC3"/>
    <w:rsid w:val="00DC596A"/>
    <w:rsid w:val="00DD2274"/>
    <w:rsid w:val="00DF707E"/>
    <w:rsid w:val="00E11AC0"/>
    <w:rsid w:val="00E236D1"/>
    <w:rsid w:val="00E34BE2"/>
    <w:rsid w:val="00E835B7"/>
    <w:rsid w:val="00F47C4F"/>
    <w:rsid w:val="00F86413"/>
    <w:rsid w:val="00F8731F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C33996"/>
  <w15:docId w15:val="{E7EA4080-BBF1-45CF-AEA1-79B3CC78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xureHeading1"/>
    <w:next w:val="a"/>
    <w:qFormat/>
    <w:rsid w:val="00B9135B"/>
    <w:pPr>
      <w:keepNext/>
      <w:spacing w:before="0" w:after="0"/>
      <w:outlineLvl w:val="0"/>
    </w:pPr>
    <w:rPr>
      <w:rFonts w:ascii="AngsanaUPC" w:hAnsi="AngsanaUPC" w:cs="AngsanaUPC"/>
      <w:sz w:val="48"/>
      <w:szCs w:val="48"/>
    </w:rPr>
  </w:style>
  <w:style w:type="paragraph" w:styleId="2">
    <w:name w:val="heading 2"/>
    <w:basedOn w:val="AxureHeading2"/>
    <w:next w:val="a"/>
    <w:qFormat/>
    <w:rsid w:val="00B9135B"/>
    <w:pPr>
      <w:keepNext/>
      <w:spacing w:before="0" w:after="0"/>
      <w:outlineLvl w:val="1"/>
    </w:pPr>
    <w:rPr>
      <w:rFonts w:ascii="AngsanaUPC" w:hAnsi="AngsanaUPC" w:cs="AngsanaUPC"/>
      <w:sz w:val="40"/>
      <w:szCs w:val="40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1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1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ข้อความบอลลูน อักขระ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หัวเรื่อง 4 อักขระ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หัวเรื่อง 5 อักขระ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ไม่มีการเว้นระยะห่าง อักขระ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หัวกระดาษ อักขระ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ท้ายกระดาษ อักขระ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styleId="af">
    <w:name w:val="TOC Heading"/>
    <w:basedOn w:val="1"/>
    <w:next w:val="a"/>
    <w:uiPriority w:val="39"/>
    <w:unhideWhenUsed/>
    <w:qFormat/>
    <w:rsid w:val="00B9135B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af0">
    <w:name w:val="annotation reference"/>
    <w:basedOn w:val="a0"/>
    <w:semiHidden/>
    <w:unhideWhenUsed/>
    <w:rsid w:val="00602EB2"/>
    <w:rPr>
      <w:sz w:val="16"/>
      <w:szCs w:val="18"/>
    </w:rPr>
  </w:style>
  <w:style w:type="paragraph" w:styleId="af1">
    <w:name w:val="annotation text"/>
    <w:basedOn w:val="a"/>
    <w:link w:val="af2"/>
    <w:semiHidden/>
    <w:unhideWhenUsed/>
    <w:rsid w:val="00602EB2"/>
    <w:rPr>
      <w:sz w:val="20"/>
      <w:szCs w:val="20"/>
    </w:rPr>
  </w:style>
  <w:style w:type="character" w:customStyle="1" w:styleId="af2">
    <w:name w:val="ข้อความข้อคิดเห็น อักขระ"/>
    <w:basedOn w:val="a0"/>
    <w:link w:val="af1"/>
    <w:semiHidden/>
    <w:rsid w:val="00602EB2"/>
    <w:rPr>
      <w:rFonts w:ascii="Arial" w:hAnsi="Arial" w:cs="Arial"/>
    </w:rPr>
  </w:style>
  <w:style w:type="paragraph" w:styleId="af3">
    <w:name w:val="annotation subject"/>
    <w:basedOn w:val="af1"/>
    <w:next w:val="af1"/>
    <w:link w:val="af4"/>
    <w:semiHidden/>
    <w:unhideWhenUsed/>
    <w:rsid w:val="00602EB2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semiHidden/>
    <w:rsid w:val="00602EB2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image" Target="media/image10.png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image" Target="media/image9.png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197CDA"/>
    <w:rsid w:val="003F6095"/>
    <w:rsid w:val="004C4F25"/>
    <w:rsid w:val="00547325"/>
    <w:rsid w:val="006B709E"/>
    <w:rsid w:val="009D3071"/>
    <w:rsid w:val="00B304FB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25C5BE-32FF-4E2C-9A63-114B883B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740</TotalTime>
  <Pages>1</Pages>
  <Words>1620</Words>
  <Characters>9237</Characters>
  <Application>Microsoft Office Word</Application>
  <DocSecurity>0</DocSecurity>
  <Lines>76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Dohome App</vt:lpstr>
      <vt:lpstr>Dohome App</vt:lpstr>
    </vt:vector>
  </TitlesOfParts>
  <Company>Axure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Dohome App</dc:title>
  <dc:subject>User Interface Prototype</dc:subject>
  <dc:creator>[Your Name]</dc:creator>
  <cp:lastModifiedBy>DH.อาร์ต.Withawat Bunya</cp:lastModifiedBy>
  <cp:revision>37</cp:revision>
  <cp:lastPrinted>2010-09-03T00:33:00Z</cp:lastPrinted>
  <dcterms:created xsi:type="dcterms:W3CDTF">2010-09-03T21:47:00Z</dcterms:created>
  <dcterms:modified xsi:type="dcterms:W3CDTF">2018-06-28T13:13:00Z</dcterms:modified>
</cp:coreProperties>
</file>