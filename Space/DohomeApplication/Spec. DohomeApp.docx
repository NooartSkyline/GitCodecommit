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ngsanaUPC" w:eastAsiaTheme="majorEastAsia" w:hAnsi="AngsanaUPC" w:cs="AngsanaUPC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00"/>
          </w:tblGrid>
          <w:tr w:rsidR="00093BE1" w:rsidRPr="002272EE" w14:paraId="4C1F0534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1EFC3236" w14:textId="77777777" w:rsidR="00093BE1" w:rsidRPr="002272EE" w:rsidRDefault="00093BE1" w:rsidP="00093BE1">
                <w:pPr>
                  <w:pStyle w:val="a8"/>
                  <w:jc w:val="center"/>
                  <w:rPr>
                    <w:rFonts w:ascii="AngsanaUPC" w:eastAsiaTheme="majorEastAsia" w:hAnsi="AngsanaUPC" w:cs="AngsanaUPC"/>
                    <w:caps/>
                  </w:rPr>
                </w:pPr>
              </w:p>
            </w:tc>
          </w:tr>
          <w:commentRangeStart w:id="0"/>
          <w:tr w:rsidR="00093BE1" w:rsidRPr="002272EE" w14:paraId="6720A335" w14:textId="77777777" w:rsidTr="00F8641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04040" w:themeColor="text1" w:themeTint="BF"/>
                </w:tcBorders>
                <w:vAlign w:val="center"/>
              </w:tcPr>
              <w:p w14:paraId="5D176F96" w14:textId="77777777" w:rsidR="00093BE1" w:rsidRPr="002272EE" w:rsidRDefault="00D47D98" w:rsidP="00D41AD6">
                <w:pPr>
                  <w:pStyle w:val="a8"/>
                  <w:jc w:val="center"/>
                  <w:rPr>
                    <w:rFonts w:ascii="AngsanaUPC" w:eastAsiaTheme="majorEastAsia" w:hAnsi="AngsanaUPC" w:cs="AngsanaUPC"/>
                    <w:b/>
                    <w:bCs/>
                    <w:sz w:val="80"/>
                    <w:szCs w:val="80"/>
                  </w:rPr>
                </w:pPr>
                <w:sdt>
                  <w:sdtPr>
                    <w:rPr>
                      <w:rFonts w:ascii="AngsanaUPC" w:eastAsiaTheme="majorEastAsia" w:hAnsi="AngsanaUPC" w:cs="AngsanaUPC"/>
                      <w:b/>
                      <w:bCs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EECB208EB28D475298BA9BB73BBA6C3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2272EE" w:rsidRPr="002272EE">
                      <w:rPr>
                        <w:rFonts w:ascii="AngsanaUPC" w:eastAsiaTheme="majorEastAsia" w:hAnsi="AngsanaUPC" w:cs="AngsanaUPC"/>
                        <w:b/>
                        <w:bCs/>
                        <w:sz w:val="80"/>
                        <w:szCs w:val="80"/>
                      </w:rPr>
                      <w:t>Dohome</w:t>
                    </w:r>
                    <w:proofErr w:type="spellEnd"/>
                    <w:r w:rsidR="002272EE" w:rsidRPr="002272EE">
                      <w:rPr>
                        <w:rFonts w:ascii="AngsanaUPC" w:eastAsiaTheme="majorEastAsia" w:hAnsi="AngsanaUPC" w:cs="AngsanaUPC"/>
                        <w:b/>
                        <w:bCs/>
                        <w:sz w:val="80"/>
                        <w:szCs w:val="80"/>
                      </w:rPr>
                      <w:t xml:space="preserve"> App</w:t>
                    </w:r>
                  </w:sdtContent>
                </w:sdt>
                <w:commentRangeEnd w:id="0"/>
                <w:r w:rsidR="008F108F">
                  <w:rPr>
                    <w:rStyle w:val="af"/>
                    <w:rFonts w:ascii="Arial" w:eastAsia="Times New Roman" w:hAnsi="Arial" w:cs="Arial"/>
                  </w:rPr>
                  <w:commentReference w:id="0"/>
                </w:r>
              </w:p>
            </w:tc>
          </w:tr>
          <w:tr w:rsidR="00093BE1" w:rsidRPr="002272EE" w14:paraId="3A4BEFA0" w14:textId="77777777" w:rsidTr="00F86413">
            <w:trPr>
              <w:trHeight w:val="720"/>
              <w:jc w:val="center"/>
            </w:trPr>
            <w:sdt>
              <w:sdtPr>
                <w:rPr>
                  <w:rFonts w:ascii="AngsanaUPC" w:eastAsiaTheme="majorEastAsia" w:hAnsi="AngsanaUPC" w:cs="AngsanaUPC"/>
                  <w:b/>
                  <w:bCs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6A2220A9" w14:textId="6B31A9DC" w:rsidR="00093BE1" w:rsidRPr="002272EE" w:rsidRDefault="002272EE">
                    <w:pPr>
                      <w:pStyle w:val="a8"/>
                      <w:jc w:val="center"/>
                      <w:rPr>
                        <w:rFonts w:ascii="AngsanaUPC" w:eastAsiaTheme="majorEastAsia" w:hAnsi="AngsanaUPC" w:cs="AngsanaUPC"/>
                        <w:sz w:val="44"/>
                        <w:szCs w:val="44"/>
                      </w:rPr>
                    </w:pPr>
                    <w:r w:rsidRPr="002272EE">
                      <w:rPr>
                        <w:rFonts w:ascii="AngsanaUPC" w:eastAsiaTheme="majorEastAsia" w:hAnsi="AngsanaUPC" w:cs="AngsanaUPC"/>
                        <w:b/>
                        <w:bCs/>
                        <w:sz w:val="44"/>
                        <w:szCs w:val="44"/>
                      </w:rPr>
                      <w:t>User Interface Prototype</w:t>
                    </w:r>
                  </w:p>
                </w:tc>
              </w:sdtContent>
            </w:sdt>
          </w:tr>
          <w:tr w:rsidR="00093BE1" w:rsidRPr="002272EE" w14:paraId="15E1D8C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E34AD1D" w14:textId="77777777" w:rsidR="00093BE1" w:rsidRPr="002272EE" w:rsidRDefault="00093BE1">
                <w:pPr>
                  <w:pStyle w:val="a8"/>
                  <w:jc w:val="center"/>
                  <w:rPr>
                    <w:rFonts w:ascii="AngsanaUPC" w:hAnsi="AngsanaUPC" w:cs="AngsanaUPC"/>
                  </w:rPr>
                </w:pPr>
              </w:p>
            </w:tc>
          </w:tr>
        </w:tbl>
        <w:p w14:paraId="559B72E7" w14:textId="77777777" w:rsidR="00093BE1" w:rsidRPr="002272EE" w:rsidRDefault="00093BE1" w:rsidP="00FA3BE0">
          <w:pPr>
            <w:pStyle w:val="AxureImageParagraph"/>
            <w:rPr>
              <w:rFonts w:ascii="AngsanaUPC" w:hAnsi="AngsanaUPC" w:cs="AngsanaUPC"/>
            </w:rPr>
          </w:pPr>
        </w:p>
        <w:p w14:paraId="4793E641" w14:textId="77777777" w:rsidR="00093BE1" w:rsidRPr="002272EE" w:rsidRDefault="00093BE1">
          <w:pPr>
            <w:rPr>
              <w:rFonts w:ascii="AngsanaUPC" w:hAnsi="AngsanaUPC" w:cs="AngsanaUPC"/>
            </w:rPr>
          </w:pPr>
        </w:p>
        <w:p w14:paraId="0FF51964" w14:textId="77777777" w:rsidR="00712696" w:rsidRPr="002272EE" w:rsidRDefault="00712696">
          <w:pPr>
            <w:rPr>
              <w:rFonts w:ascii="AngsanaUPC" w:hAnsi="AngsanaUPC" w:cs="AngsanaUPC"/>
            </w:rPr>
          </w:pPr>
        </w:p>
        <w:p w14:paraId="48DBD9A2" w14:textId="77777777" w:rsidR="00712696" w:rsidRPr="002272EE" w:rsidRDefault="00712696">
          <w:pPr>
            <w:rPr>
              <w:rFonts w:ascii="AngsanaUPC" w:hAnsi="AngsanaUPC" w:cs="AngsanaUPC"/>
            </w:rPr>
          </w:pPr>
        </w:p>
        <w:p w14:paraId="3539008E" w14:textId="77777777" w:rsidR="00712696" w:rsidRPr="002272EE" w:rsidRDefault="00712696">
          <w:pPr>
            <w:rPr>
              <w:rFonts w:ascii="AngsanaUPC" w:hAnsi="AngsanaUPC" w:cs="AngsanaUPC"/>
            </w:rPr>
          </w:pPr>
        </w:p>
        <w:p w14:paraId="66D72638" w14:textId="77777777" w:rsidR="00712696" w:rsidRPr="002272EE" w:rsidRDefault="00712696">
          <w:pPr>
            <w:rPr>
              <w:rFonts w:ascii="AngsanaUPC" w:hAnsi="AngsanaUPC" w:cs="AngsanaUPC"/>
            </w:rPr>
          </w:pPr>
        </w:p>
        <w:p w14:paraId="66E21BFE" w14:textId="58D29FB8" w:rsidR="00712696" w:rsidRPr="002272EE" w:rsidRDefault="00D47D98">
          <w:pPr>
            <w:rPr>
              <w:rFonts w:ascii="AngsanaUPC" w:hAnsi="AngsanaUPC" w:cs="AngsanaUPC"/>
            </w:rPr>
          </w:pPr>
        </w:p>
      </w:sdtContent>
    </w:sdt>
    <w:p w14:paraId="56190453" w14:textId="77777777" w:rsidR="002272EE" w:rsidRPr="002272EE" w:rsidRDefault="002272EE">
      <w:pPr>
        <w:spacing w:before="0" w:after="0"/>
        <w:rPr>
          <w:rFonts w:ascii="AngsanaUPC" w:hAnsi="AngsanaUPC" w:cs="AngsanaUPC"/>
          <w:b/>
          <w:color w:val="404040" w:themeColor="text1" w:themeTint="BF"/>
          <w:sz w:val="24"/>
        </w:rPr>
      </w:pPr>
      <w:r w:rsidRPr="002272EE">
        <w:rPr>
          <w:rFonts w:ascii="AngsanaUPC" w:hAnsi="AngsanaUPC" w:cs="AngsanaUPC"/>
        </w:rPr>
        <w:br w:type="page"/>
      </w:r>
    </w:p>
    <w:p w14:paraId="51E1F416" w14:textId="3AFD36BC" w:rsidR="00C63B43" w:rsidRDefault="002272EE" w:rsidP="002272EE">
      <w:pPr>
        <w:pStyle w:val="1"/>
      </w:pPr>
      <w:r w:rsidRPr="002272EE">
        <w:lastRenderedPageBreak/>
        <w:t>Work Flow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72EE" w14:paraId="5535039E" w14:textId="77777777" w:rsidTr="002272EE">
        <w:tc>
          <w:tcPr>
            <w:tcW w:w="11016" w:type="dxa"/>
          </w:tcPr>
          <w:p w14:paraId="3DF75998" w14:textId="77777777" w:rsidR="002272EE" w:rsidRDefault="002272EE" w:rsidP="002272EE"/>
        </w:tc>
      </w:tr>
    </w:tbl>
    <w:p w14:paraId="1F29936E" w14:textId="77777777" w:rsidR="002272EE" w:rsidRPr="002272EE" w:rsidRDefault="002272EE" w:rsidP="002272EE"/>
    <w:p w14:paraId="2C5DF73F" w14:textId="77777777" w:rsidR="00826C14" w:rsidRDefault="00826C14">
      <w:pPr>
        <w:spacing w:before="0" w:after="0"/>
        <w:rPr>
          <w:rFonts w:ascii="AngsanaUPC" w:hAnsi="AngsanaUPC" w:cs="AngsanaUPC"/>
          <w:b/>
          <w:color w:val="404040" w:themeColor="text1" w:themeTint="BF"/>
          <w:sz w:val="36"/>
          <w:szCs w:val="36"/>
        </w:rPr>
      </w:pPr>
      <w:r>
        <w:br w:type="page"/>
      </w:r>
    </w:p>
    <w:p w14:paraId="6E79DD34" w14:textId="77777777" w:rsidR="00826C14" w:rsidRDefault="00826C14" w:rsidP="00826C14">
      <w:pPr>
        <w:pStyle w:val="1"/>
      </w:pPr>
      <w:r>
        <w:lastRenderedPageBreak/>
        <w:t>User Interface</w:t>
      </w:r>
    </w:p>
    <w:p w14:paraId="2C6A3008" w14:textId="6BF2EAD9" w:rsidR="00C63B43" w:rsidRPr="00826C14" w:rsidRDefault="005B08B7" w:rsidP="00826C14">
      <w:pPr>
        <w:pStyle w:val="2"/>
      </w:pPr>
      <w:r w:rsidRPr="00826C14">
        <w:t>Login</w:t>
      </w:r>
    </w:p>
    <w:p w14:paraId="00C16EAA" w14:textId="77777777" w:rsidR="00C63B43" w:rsidRPr="00826C14" w:rsidRDefault="005B08B7" w:rsidP="00826C14">
      <w:pPr>
        <w:pStyle w:val="3"/>
      </w:pPr>
      <w:r w:rsidRPr="00826C14">
        <w:t>User 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6C14" w14:paraId="2528B98A" w14:textId="77777777" w:rsidTr="00826C14">
        <w:tc>
          <w:tcPr>
            <w:tcW w:w="11016" w:type="dxa"/>
          </w:tcPr>
          <w:p w14:paraId="041B44BD" w14:textId="2662A36C" w:rsidR="00826C14" w:rsidRDefault="00826C14" w:rsidP="001135B2">
            <w:pPr>
              <w:pStyle w:val="AxureImageParagraph"/>
              <w:rPr>
                <w:rFonts w:ascii="AngsanaUPC" w:hAnsi="AngsanaUPC" w:cs="AngsanaUPC"/>
              </w:rPr>
            </w:pPr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31243A3B" wp14:editId="3A6B2EB4">
                  <wp:extent cx="2163583" cy="4162349"/>
                  <wp:effectExtent l="0" t="0" r="0" b="0"/>
                  <wp:docPr id="1" name="AXU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XU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/>
                          <a:srcRect r="57622"/>
                          <a:stretch/>
                        </pic:blipFill>
                        <pic:spPr bwMode="auto">
                          <a:xfrm>
                            <a:off x="0" y="0"/>
                            <a:ext cx="2165502" cy="4166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3BE66" w14:textId="77777777" w:rsidR="00C63B43" w:rsidRPr="002272EE" w:rsidRDefault="005B08B7" w:rsidP="00826C14">
      <w:pPr>
        <w:pStyle w:val="3"/>
      </w:pPr>
      <w:r w:rsidRPr="002272EE"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843"/>
        <w:gridCol w:w="9947"/>
      </w:tblGrid>
      <w:tr w:rsidR="00C63B43" w:rsidRPr="00826C14" w14:paraId="650A11AC" w14:textId="77777777" w:rsidTr="00C63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CC08B6" w14:textId="77777777" w:rsidR="00C63B43" w:rsidRPr="00826C14" w:rsidRDefault="005B08B7" w:rsidP="00826C14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826C14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0" w:type="auto"/>
          </w:tcPr>
          <w:p w14:paraId="1A771269" w14:textId="77777777" w:rsidR="00C63B43" w:rsidRPr="00826C14" w:rsidRDefault="005B08B7" w:rsidP="00826C14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826C14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826C14" w14:paraId="6F20E4CB" w14:textId="77777777" w:rsidTr="00C63B43">
        <w:tc>
          <w:tcPr>
            <w:tcW w:w="0" w:type="auto"/>
          </w:tcPr>
          <w:p w14:paraId="4E54D0EB" w14:textId="77777777" w:rsidR="00C63B43" w:rsidRPr="00826C14" w:rsidRDefault="005B08B7" w:rsidP="00826C1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826C14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0" w:type="auto"/>
          </w:tcPr>
          <w:p w14:paraId="26DFB49E" w14:textId="69F9FA81" w:rsidR="00C63B43" w:rsidRPr="00826C14" w:rsidRDefault="005B08B7" w:rsidP="00826C1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826C14">
              <w:rPr>
                <w:rFonts w:ascii="AngsanaUPC" w:hAnsi="AngsanaUPC" w:cs="AngsanaUPC"/>
                <w:b/>
                <w:bCs/>
                <w:sz w:val="28"/>
                <w:szCs w:val="44"/>
                <w:u w:val="single"/>
              </w:rPr>
              <w:t>กดปุ่ม "ล็อกอิน"</w:t>
            </w:r>
            <w:r w:rsidRPr="00826C14">
              <w:rPr>
                <w:rFonts w:ascii="AngsanaUPC" w:hAnsi="AngsanaUPC" w:cs="AngsanaUPC"/>
                <w:sz w:val="28"/>
                <w:szCs w:val="44"/>
              </w:rPr>
              <w:br/>
              <w:t>เมื่อกดปุ่มล็อกอิน โปรแกรมจะต้องทำการตรวจสอบ Username/Password ว่าใส่ครบทั้ง 2 ช่องหรือไม่</w:t>
            </w:r>
            <w:r w:rsidRPr="00826C14">
              <w:rPr>
                <w:rFonts w:ascii="AngsanaUPC" w:hAnsi="AngsanaUPC" w:cs="AngsanaUPC"/>
                <w:sz w:val="28"/>
                <w:szCs w:val="44"/>
              </w:rPr>
              <w:br/>
              <w:t>1. ใส่ครบให้ตรวจสอบว่ามีข้อมูลในระบบ DD หรือไม่</w:t>
            </w:r>
            <w:r w:rsidRPr="00826C14">
              <w:rPr>
                <w:rFonts w:ascii="AngsanaUPC" w:hAnsi="AngsanaUPC" w:cs="AngsanaUPC"/>
                <w:sz w:val="28"/>
                <w:szCs w:val="44"/>
              </w:rPr>
              <w:br/>
              <w:t xml:space="preserve">    1.1 มีข้อมูล แสดงชื่อพนักงาน/สาขา/วันที่-เวลาล็อกอิน พร้อมเปิดฟอร์ม MainMenu</w:t>
            </w:r>
            <w:r w:rsidRPr="00826C14">
              <w:rPr>
                <w:rFonts w:ascii="AngsanaUPC" w:hAnsi="AngsanaUPC" w:cs="AngsanaUPC"/>
                <w:sz w:val="28"/>
                <w:szCs w:val="44"/>
              </w:rPr>
              <w:br/>
              <w:t xml:space="preserve">    1.2 ไม่มีข้อมูล แสดงข้อความ "Invalid Username/Password" พร้อมเคลียร์ช่องข้อมูล Username/Password ให้หน้างานใส่ข้อมูลใหม่</w:t>
            </w:r>
            <w:r w:rsidRPr="00826C14">
              <w:rPr>
                <w:rFonts w:ascii="AngsanaUPC" w:hAnsi="AngsanaUPC" w:cs="AngsanaUPC"/>
                <w:sz w:val="28"/>
                <w:szCs w:val="44"/>
              </w:rPr>
              <w:br/>
              <w:t xml:space="preserve">2. ใส่ไม่ครบให้แสดงข้อความ "Please input Username/Password" </w:t>
            </w:r>
            <w:proofErr w:type="spellStart"/>
            <w:r w:rsidRPr="00826C14">
              <w:rPr>
                <w:rFonts w:ascii="AngsanaUPC" w:hAnsi="AngsanaUPC" w:cs="AngsanaUPC"/>
                <w:sz w:val="28"/>
                <w:szCs w:val="44"/>
              </w:rPr>
              <w:t>เพื่อให้ใส่ข้อมูลอีกครั้ง</w:t>
            </w:r>
            <w:proofErr w:type="spellEnd"/>
          </w:p>
        </w:tc>
      </w:tr>
      <w:tr w:rsidR="00C63B43" w:rsidRPr="00826C14" w14:paraId="5D3D8A5A" w14:textId="77777777" w:rsidTr="00C63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BF61FF4" w14:textId="77777777" w:rsidR="00C63B43" w:rsidRPr="00826C14" w:rsidRDefault="005B08B7" w:rsidP="00826C1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826C14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0" w:type="auto"/>
          </w:tcPr>
          <w:p w14:paraId="0C34B62D" w14:textId="6DCFF6FB" w:rsidR="00C63B43" w:rsidRPr="00826C14" w:rsidRDefault="005B08B7" w:rsidP="00826C14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826C14">
              <w:rPr>
                <w:rFonts w:ascii="AngsanaUPC" w:hAnsi="AngsanaUPC" w:cs="AngsanaUPC"/>
                <w:b/>
                <w:bCs/>
                <w:sz w:val="28"/>
                <w:szCs w:val="44"/>
                <w:u w:val="single"/>
              </w:rPr>
              <w:t>แสดงเวอร์ชั่นที่แก้ไขโปรแกรม</w:t>
            </w:r>
            <w:r w:rsidRPr="00826C14">
              <w:rPr>
                <w:rFonts w:ascii="AngsanaUPC" w:hAnsi="AngsanaUPC" w:cs="AngsanaUPC"/>
                <w:sz w:val="28"/>
                <w:szCs w:val="44"/>
              </w:rPr>
              <w:br/>
              <w:t>1. ให้แก้ไขเลขเวอร์ชั่นทุกครั้งที่อัพเดทโปรแกรม จะได้รู้ว่าเป็นเวอร์ชั่นเดียวกันทุกสาขา</w:t>
            </w:r>
            <w:r w:rsidRPr="00826C14">
              <w:rPr>
                <w:rFonts w:ascii="AngsanaUPC" w:hAnsi="AngsanaUPC" w:cs="AngsanaUPC"/>
                <w:sz w:val="28"/>
                <w:szCs w:val="44"/>
              </w:rPr>
              <w:br/>
              <w:t xml:space="preserve">2. แสดงเวอร์ชั่นที่แก้ไขเอกสารล่าสุดโดยใช้รูปแบบ คือ ปี </w:t>
            </w:r>
            <w:proofErr w:type="gramStart"/>
            <w:r w:rsidRPr="00826C14">
              <w:rPr>
                <w:rFonts w:ascii="AngsanaUPC" w:hAnsi="AngsanaUPC" w:cs="AngsanaUPC"/>
                <w:sz w:val="28"/>
                <w:szCs w:val="44"/>
              </w:rPr>
              <w:t>ค.ศ.(</w:t>
            </w:r>
            <w:proofErr w:type="gramEnd"/>
            <w:r w:rsidRPr="00826C14">
              <w:rPr>
                <w:rFonts w:ascii="AngsanaUPC" w:hAnsi="AngsanaUPC" w:cs="AngsanaUPC"/>
                <w:sz w:val="28"/>
                <w:szCs w:val="44"/>
              </w:rPr>
              <w:t xml:space="preserve">4 หลัก) + เดือน(2 หลัก) + วันที่(2 หลัก) + ชั่วโมง(2 </w:t>
            </w:r>
            <w:proofErr w:type="spellStart"/>
            <w:r w:rsidRPr="00826C14">
              <w:rPr>
                <w:rFonts w:ascii="AngsanaUPC" w:hAnsi="AngsanaUPC" w:cs="AngsanaUPC"/>
                <w:sz w:val="28"/>
                <w:szCs w:val="44"/>
              </w:rPr>
              <w:t>หลัก</w:t>
            </w:r>
            <w:proofErr w:type="spellEnd"/>
            <w:r w:rsidRPr="00826C14">
              <w:rPr>
                <w:rFonts w:ascii="AngsanaUPC" w:hAnsi="AngsanaUPC" w:cs="AngsanaUPC"/>
                <w:sz w:val="28"/>
                <w:szCs w:val="44"/>
              </w:rPr>
              <w:t xml:space="preserve">) + </w:t>
            </w:r>
            <w:proofErr w:type="spellStart"/>
            <w:r w:rsidRPr="00826C14">
              <w:rPr>
                <w:rFonts w:ascii="AngsanaUPC" w:hAnsi="AngsanaUPC" w:cs="AngsanaUPC"/>
                <w:sz w:val="28"/>
                <w:szCs w:val="44"/>
              </w:rPr>
              <w:t>นาที</w:t>
            </w:r>
            <w:proofErr w:type="spellEnd"/>
            <w:r w:rsidRPr="00826C14">
              <w:rPr>
                <w:rFonts w:ascii="AngsanaUPC" w:hAnsi="AngsanaUPC" w:cs="AngsanaUPC"/>
                <w:sz w:val="28"/>
                <w:szCs w:val="44"/>
              </w:rPr>
              <w:t xml:space="preserve">(2 </w:t>
            </w:r>
            <w:proofErr w:type="spellStart"/>
            <w:r w:rsidRPr="00826C14">
              <w:rPr>
                <w:rFonts w:ascii="AngsanaUPC" w:hAnsi="AngsanaUPC" w:cs="AngsanaUPC"/>
                <w:sz w:val="28"/>
                <w:szCs w:val="44"/>
              </w:rPr>
              <w:t>หลัก</w:t>
            </w:r>
            <w:proofErr w:type="spellEnd"/>
            <w:r w:rsidRPr="00826C14">
              <w:rPr>
                <w:rFonts w:ascii="AngsanaUPC" w:hAnsi="AngsanaUPC" w:cs="AngsanaUPC"/>
                <w:sz w:val="28"/>
                <w:szCs w:val="44"/>
              </w:rPr>
              <w:t>)</w:t>
            </w:r>
            <w:r w:rsidR="00213754">
              <w:rPr>
                <w:rFonts w:ascii="AngsanaUPC" w:hAnsi="AngsanaUPC" w:cs="AngsanaUPC"/>
                <w:sz w:val="28"/>
                <w:szCs w:val="44"/>
              </w:rPr>
              <w:t xml:space="preserve"> </w:t>
            </w:r>
            <w:proofErr w:type="spellStart"/>
            <w:r w:rsidRPr="00826C14">
              <w:rPr>
                <w:rFonts w:ascii="AngsanaUPC" w:hAnsi="AngsanaUPC" w:cs="AngsanaUPC"/>
                <w:sz w:val="28"/>
                <w:szCs w:val="44"/>
              </w:rPr>
              <w:t>ตัวอย่างเช่น</w:t>
            </w:r>
            <w:proofErr w:type="spellEnd"/>
            <w:r w:rsidRPr="00826C14">
              <w:rPr>
                <w:rFonts w:ascii="AngsanaUPC" w:hAnsi="AngsanaUPC" w:cs="AngsanaUPC"/>
                <w:sz w:val="28"/>
                <w:szCs w:val="44"/>
              </w:rPr>
              <w:t xml:space="preserve"> 201806211805</w:t>
            </w:r>
          </w:p>
        </w:tc>
      </w:tr>
    </w:tbl>
    <w:p w14:paraId="1CF18CC4" w14:textId="4E3B05A2" w:rsidR="00C63B43" w:rsidRPr="002272EE" w:rsidRDefault="005B08B7" w:rsidP="00F74269">
      <w:pPr>
        <w:pStyle w:val="2"/>
      </w:pPr>
      <w:r w:rsidRPr="002272EE">
        <w:br w:type="page"/>
      </w:r>
      <w:r w:rsidRPr="002272EE">
        <w:lastRenderedPageBreak/>
        <w:t>Main</w:t>
      </w:r>
      <w:r w:rsidR="00F74269">
        <w:t xml:space="preserve"> </w:t>
      </w:r>
      <w:r w:rsidRPr="002272EE">
        <w:t>Menu</w:t>
      </w:r>
    </w:p>
    <w:p w14:paraId="79B20E85" w14:textId="4954059F" w:rsidR="00C63B43" w:rsidRDefault="005B08B7" w:rsidP="00F74269">
      <w:pPr>
        <w:pStyle w:val="3"/>
      </w:pPr>
      <w:r w:rsidRPr="002272EE">
        <w:t>User 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4269" w14:paraId="61F1CAF0" w14:textId="77777777" w:rsidTr="00F74269">
        <w:tc>
          <w:tcPr>
            <w:tcW w:w="11016" w:type="dxa"/>
          </w:tcPr>
          <w:p w14:paraId="2659E6A3" w14:textId="29E0E1C3" w:rsidR="00F74269" w:rsidRDefault="00F74269" w:rsidP="00F74269">
            <w:pPr>
              <w:jc w:val="center"/>
            </w:pPr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3341C8F0" wp14:editId="0B482088">
                  <wp:extent cx="2070201" cy="3987732"/>
                  <wp:effectExtent l="0" t="0" r="0" b="0"/>
                  <wp:docPr id="2" name="AX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X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996" cy="399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73519" w14:textId="77777777" w:rsidR="00C63B43" w:rsidRPr="002272EE" w:rsidRDefault="005B08B7" w:rsidP="00F74269">
      <w:pPr>
        <w:pStyle w:val="3"/>
      </w:pPr>
      <w:r w:rsidRPr="002272EE">
        <w:t>Widget Table</w:t>
      </w:r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B43" w:rsidRPr="00F74269" w14:paraId="4FB31788" w14:textId="77777777" w:rsidTr="00F7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43CDB0C" w14:textId="77777777" w:rsidR="00C63B43" w:rsidRPr="00F74269" w:rsidRDefault="005B08B7" w:rsidP="00F74269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7DAC2276" w14:textId="77777777" w:rsidR="00C63B43" w:rsidRPr="00F74269" w:rsidRDefault="005B08B7" w:rsidP="00F74269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F74269" w14:paraId="1220F017" w14:textId="77777777" w:rsidTr="00F74269">
        <w:tc>
          <w:tcPr>
            <w:tcW w:w="0" w:type="auto"/>
          </w:tcPr>
          <w:p w14:paraId="249A9041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589CCAE7" w14:textId="3DAE6160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  <w:u w:val="single"/>
              </w:rPr>
              <w:t>เมนูหลัก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>1. Product Detail แสดงข้อมูลสินค้า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>2. Stock แสดงสต็อกสินค้า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3. User Info. </w:t>
            </w:r>
            <w:proofErr w:type="spellStart"/>
            <w:r w:rsidRPr="00F74269">
              <w:rPr>
                <w:rFonts w:ascii="AngsanaUPC" w:hAnsi="AngsanaUPC" w:cs="AngsanaUPC"/>
                <w:sz w:val="28"/>
                <w:szCs w:val="44"/>
              </w:rPr>
              <w:t>แสดงข้อมูลพนักงาน</w:t>
            </w:r>
            <w:proofErr w:type="spellEnd"/>
          </w:p>
        </w:tc>
      </w:tr>
      <w:tr w:rsidR="00C63B43" w:rsidRPr="00F74269" w14:paraId="44AC68D0" w14:textId="77777777" w:rsidTr="00F74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4A7529D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10144" w:type="dxa"/>
          </w:tcPr>
          <w:p w14:paraId="7219039C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เปิดหน้าจอ Product Detail</w:t>
            </w:r>
          </w:p>
        </w:tc>
      </w:tr>
      <w:tr w:rsidR="00C63B43" w:rsidRPr="00F74269" w14:paraId="7E746DFF" w14:textId="77777777" w:rsidTr="00F74269">
        <w:tc>
          <w:tcPr>
            <w:tcW w:w="0" w:type="auto"/>
          </w:tcPr>
          <w:p w14:paraId="253DD831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3</w:t>
            </w:r>
          </w:p>
        </w:tc>
        <w:tc>
          <w:tcPr>
            <w:tcW w:w="10144" w:type="dxa"/>
          </w:tcPr>
          <w:p w14:paraId="509BA777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เปิดหน้าจอ Stock</w:t>
            </w:r>
          </w:p>
        </w:tc>
      </w:tr>
      <w:tr w:rsidR="00C63B43" w:rsidRPr="00F74269" w14:paraId="36F263E3" w14:textId="77777777" w:rsidTr="00F74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3ACD3CF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4</w:t>
            </w:r>
          </w:p>
        </w:tc>
        <w:tc>
          <w:tcPr>
            <w:tcW w:w="10144" w:type="dxa"/>
          </w:tcPr>
          <w:p w14:paraId="284695ED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เปิดหน้าจอ User Info.</w:t>
            </w:r>
          </w:p>
        </w:tc>
      </w:tr>
    </w:tbl>
    <w:p w14:paraId="0BEEDD8D" w14:textId="77777777" w:rsidR="00C63B43" w:rsidRPr="002272EE" w:rsidRDefault="005B08B7" w:rsidP="00F74269">
      <w:pPr>
        <w:pStyle w:val="2"/>
      </w:pPr>
      <w:r w:rsidRPr="002272EE">
        <w:br w:type="page"/>
      </w:r>
      <w:r w:rsidRPr="002272EE">
        <w:lastRenderedPageBreak/>
        <w:t>Product Detail - Main</w:t>
      </w:r>
    </w:p>
    <w:p w14:paraId="65B614C8" w14:textId="65DA852D" w:rsidR="00C63B43" w:rsidRDefault="005B08B7" w:rsidP="00F74269">
      <w:pPr>
        <w:pStyle w:val="3"/>
      </w:pPr>
      <w:r w:rsidRPr="002272EE">
        <w:t>User 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4269" w14:paraId="08201DD7" w14:textId="77777777" w:rsidTr="00F74269">
        <w:tc>
          <w:tcPr>
            <w:tcW w:w="11016" w:type="dxa"/>
          </w:tcPr>
          <w:p w14:paraId="538A9FC5" w14:textId="7F011AFA" w:rsidR="00F74269" w:rsidRDefault="00F74269" w:rsidP="00F74269">
            <w:pPr>
              <w:jc w:val="center"/>
            </w:pPr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6874E3A0" wp14:editId="7C7EB8E5">
                  <wp:extent cx="2018995" cy="4037990"/>
                  <wp:effectExtent l="0" t="0" r="0" b="0"/>
                  <wp:docPr id="3" name="AX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X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0" cy="40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0CC6E" w14:textId="77777777" w:rsidR="00C63B43" w:rsidRPr="002272EE" w:rsidRDefault="005B08B7" w:rsidP="00F74269">
      <w:pPr>
        <w:pStyle w:val="3"/>
      </w:pPr>
      <w:r w:rsidRPr="002272EE">
        <w:t>Widget Table</w:t>
      </w:r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B43" w:rsidRPr="00F74269" w14:paraId="3FE5CDDA" w14:textId="77777777" w:rsidTr="00F7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FF5FF7" w14:textId="77777777" w:rsidR="00C63B43" w:rsidRPr="00F74269" w:rsidRDefault="005B08B7" w:rsidP="00F74269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331175ED" w14:textId="77777777" w:rsidR="00C63B43" w:rsidRPr="00F74269" w:rsidRDefault="005B08B7" w:rsidP="00F74269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F74269" w14:paraId="3BAEA822" w14:textId="77777777" w:rsidTr="00F74269">
        <w:tc>
          <w:tcPr>
            <w:tcW w:w="0" w:type="auto"/>
          </w:tcPr>
          <w:p w14:paraId="6E170C58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0541783E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1. สามารถใส่ได้ทั้งข้อมูล Article Code หรือ Barcode สินค้า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2. เมื่อ Scan Barcode หรือ Enter 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ถ้าไม่มีข้อมูลให้แสดงข้อความ "Please input Article Code or Barcode"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ถ้ามีข้อมูลที่ช่องข้อมูล ให้เอาข้อมูลไปตรวจสอบที่ TABLE: tbmaster_products 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ถ้าพบข้อมูลให้แสดงข้อมูลที่ตาราง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ถ้าไม่พบข้อมูลให้แสดงข้อมูล "Not found data"</w:t>
            </w:r>
          </w:p>
        </w:tc>
      </w:tr>
    </w:tbl>
    <w:p w14:paraId="3674F060" w14:textId="77777777" w:rsidR="00C63B43" w:rsidRPr="002272EE" w:rsidRDefault="005B08B7" w:rsidP="00F74269">
      <w:pPr>
        <w:pStyle w:val="2"/>
      </w:pPr>
      <w:r w:rsidRPr="002272EE">
        <w:br w:type="page"/>
      </w:r>
      <w:r w:rsidRPr="002272EE">
        <w:lastRenderedPageBreak/>
        <w:t>Product Detail - Price</w:t>
      </w:r>
    </w:p>
    <w:p w14:paraId="3F366C6A" w14:textId="4A182C9E" w:rsidR="00C63B43" w:rsidRDefault="005B08B7" w:rsidP="00F74269">
      <w:pPr>
        <w:pStyle w:val="3"/>
      </w:pPr>
      <w:r w:rsidRPr="002272EE">
        <w:t xml:space="preserve">User </w:t>
      </w:r>
      <w:commentRangeStart w:id="1"/>
      <w:r w:rsidRPr="002272EE">
        <w:t>Interface</w:t>
      </w:r>
      <w:commentRangeEnd w:id="1"/>
      <w:r w:rsidR="00FD736E">
        <w:rPr>
          <w:rStyle w:val="af"/>
          <w:rFonts w:ascii="Arial" w:hAnsi="Arial" w:cs="Arial"/>
          <w:b w:val="0"/>
          <w:color w:val="auto"/>
        </w:rPr>
        <w:commentReference w:id="1"/>
      </w:r>
      <w:r w:rsidR="006232CA">
        <w:t xml:space="preserve"> </w:t>
      </w:r>
      <w:r w:rsidR="00FD736E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4269" w14:paraId="3010DD82" w14:textId="77777777" w:rsidTr="00F74269">
        <w:tc>
          <w:tcPr>
            <w:tcW w:w="11016" w:type="dxa"/>
          </w:tcPr>
          <w:p w14:paraId="7C0A3E9C" w14:textId="031A46A1" w:rsidR="00F74269" w:rsidRDefault="00F74269" w:rsidP="00F74269">
            <w:pPr>
              <w:jc w:val="center"/>
            </w:pPr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22144EB4" wp14:editId="12B67097">
                  <wp:extent cx="2040941" cy="4081882"/>
                  <wp:effectExtent l="0" t="0" r="0" b="0"/>
                  <wp:docPr id="4" name="AX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X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284" cy="409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25BFF" w14:textId="77777777" w:rsidR="00C63B43" w:rsidRPr="002272EE" w:rsidRDefault="005B08B7" w:rsidP="00F74269">
      <w:pPr>
        <w:pStyle w:val="3"/>
      </w:pPr>
      <w:r w:rsidRPr="002272EE">
        <w:t>Widget Table</w:t>
      </w:r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B43" w:rsidRPr="00F74269" w14:paraId="145DF2CD" w14:textId="77777777" w:rsidTr="00F7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D0125D" w14:textId="77777777" w:rsidR="00C63B43" w:rsidRPr="00F74269" w:rsidRDefault="005B08B7" w:rsidP="00F74269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215D53A0" w14:textId="77777777" w:rsidR="00C63B43" w:rsidRPr="00F74269" w:rsidRDefault="005B08B7" w:rsidP="00F74269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F74269" w14:paraId="2E2AF453" w14:textId="77777777" w:rsidTr="00F74269">
        <w:tc>
          <w:tcPr>
            <w:tcW w:w="0" w:type="auto"/>
          </w:tcPr>
          <w:p w14:paraId="7338557F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5334DDB9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1. สามารถใส่ได้ทั้งข้อมูล Article Code หรือ Barcode สินค้า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2. เมื่อ Scan Barcode หรือ Enter 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ถ้าไม่มีข้อมูลให้แสดงข้อความ "Please input Article Code or Barcode"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ถ้ามีข้อมูลที่ช่องข้อมูล ให้เอาข้อมูลไปตรวจสอบที่ TABLE: tbmaster_products 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ถ้าพบข้อมูลให้แสดงข้อมูลที่ตาราง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ถ้าไม่พบข้อมูลให้แสดงข้อมูล "Not found data"</w:t>
            </w:r>
          </w:p>
        </w:tc>
      </w:tr>
      <w:tr w:rsidR="00C63B43" w:rsidRPr="00F74269" w14:paraId="53666988" w14:textId="77777777" w:rsidTr="00F74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0EBE021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10144" w:type="dxa"/>
          </w:tcPr>
          <w:p w14:paraId="340232DF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แสดงข้อมูล Article Name</w:t>
            </w:r>
          </w:p>
        </w:tc>
      </w:tr>
      <w:tr w:rsidR="00C63B43" w:rsidRPr="00F74269" w14:paraId="294B7777" w14:textId="77777777" w:rsidTr="00F74269">
        <w:tc>
          <w:tcPr>
            <w:tcW w:w="0" w:type="auto"/>
          </w:tcPr>
          <w:p w14:paraId="1AEB5C0D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3</w:t>
            </w:r>
          </w:p>
        </w:tc>
        <w:tc>
          <w:tcPr>
            <w:tcW w:w="10144" w:type="dxa"/>
          </w:tcPr>
          <w:p w14:paraId="523729CD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Tab Price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</w:r>
            <w:proofErr w:type="spellStart"/>
            <w:r w:rsidRPr="00F74269">
              <w:rPr>
                <w:rFonts w:ascii="AngsanaUPC" w:hAnsi="AngsanaUPC" w:cs="AngsanaUPC"/>
                <w:sz w:val="28"/>
                <w:szCs w:val="44"/>
              </w:rPr>
              <w:t>แสดงข้อมูลราคาสินค้าตามบาร์โค้ดและหน่วยนับ</w:t>
            </w:r>
            <w:proofErr w:type="spellEnd"/>
          </w:p>
        </w:tc>
      </w:tr>
      <w:tr w:rsidR="00C63B43" w:rsidRPr="00F74269" w14:paraId="3765B092" w14:textId="77777777" w:rsidTr="00F74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F32C97A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4</w:t>
            </w:r>
          </w:p>
        </w:tc>
        <w:tc>
          <w:tcPr>
            <w:tcW w:w="10144" w:type="dxa"/>
          </w:tcPr>
          <w:p w14:paraId="6A681E77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ตารางแสดงข้อมูลสินค้า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>1. Barcode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>2. Unit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>3. Price</w:t>
            </w:r>
          </w:p>
        </w:tc>
      </w:tr>
    </w:tbl>
    <w:p w14:paraId="533395BF" w14:textId="77777777" w:rsidR="00C63B43" w:rsidRPr="002272EE" w:rsidRDefault="005B08B7" w:rsidP="00F74269">
      <w:pPr>
        <w:pStyle w:val="2"/>
      </w:pPr>
      <w:r w:rsidRPr="002272EE">
        <w:br w:type="page"/>
      </w:r>
      <w:r w:rsidRPr="002272EE">
        <w:lastRenderedPageBreak/>
        <w:t>Product Detail - Detail</w:t>
      </w:r>
    </w:p>
    <w:p w14:paraId="7D04AFE0" w14:textId="6AD021A8" w:rsidR="00C63B43" w:rsidRDefault="005B08B7" w:rsidP="00F74269">
      <w:pPr>
        <w:pStyle w:val="3"/>
      </w:pPr>
      <w:r w:rsidRPr="002272EE">
        <w:t>User 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4269" w14:paraId="43507C0D" w14:textId="77777777" w:rsidTr="00F74269">
        <w:tc>
          <w:tcPr>
            <w:tcW w:w="11016" w:type="dxa"/>
          </w:tcPr>
          <w:p w14:paraId="3A3FF96C" w14:textId="0C41603D" w:rsidR="00F74269" w:rsidRDefault="00F74269" w:rsidP="00F74269">
            <w:pPr>
              <w:jc w:val="center"/>
            </w:pPr>
            <w:bookmarkStart w:id="2" w:name="_GoBack"/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4315BD2E" wp14:editId="786C3965">
                  <wp:extent cx="1953159" cy="3906318"/>
                  <wp:effectExtent l="0" t="0" r="0" b="0"/>
                  <wp:docPr id="5" name="AXU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XU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475" cy="391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151200E4" w14:textId="5F01CD1B" w:rsidR="00C63B43" w:rsidRPr="002272EE" w:rsidRDefault="005B08B7" w:rsidP="00F74269">
      <w:pPr>
        <w:pStyle w:val="3"/>
      </w:pPr>
      <w:r w:rsidRPr="002272EE">
        <w:t>Widget Table</w:t>
      </w:r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B43" w:rsidRPr="00F74269" w14:paraId="480B2CF0" w14:textId="77777777" w:rsidTr="00F7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B8F933" w14:textId="77777777" w:rsidR="00C63B43" w:rsidRPr="00F74269" w:rsidRDefault="005B08B7" w:rsidP="00F74269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493D1994" w14:textId="77777777" w:rsidR="00C63B43" w:rsidRPr="00F74269" w:rsidRDefault="005B08B7" w:rsidP="00F74269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F74269" w14:paraId="137B2EE9" w14:textId="77777777" w:rsidTr="00F74269">
        <w:tc>
          <w:tcPr>
            <w:tcW w:w="0" w:type="auto"/>
          </w:tcPr>
          <w:p w14:paraId="6FC7DBC9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61479DBC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1. สามารถใส่ได้ทั้งข้อมูล Article Code หรือ Barcode สินค้า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2. เมื่อ Scan Barcode หรือ Enter 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ถ้าไม่มีข้อมูลให้แสดงข้อความ "Please input Article Code or Barcode"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ถ้ามีข้อมูลที่ช่องข้อมูล ให้เอาข้อมูลไปตรวจสอบที่ TABLE: tbmaster_products 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ถ้าพบข้อมูลให้แสดงข้อมูลที่ตาราง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ถ้าไม่พบข้อมูลให้แสดงข้อมูล "Not found data"</w:t>
            </w:r>
          </w:p>
        </w:tc>
      </w:tr>
      <w:tr w:rsidR="00C63B43" w:rsidRPr="00F74269" w14:paraId="6FA5B554" w14:textId="77777777" w:rsidTr="00F74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7C34C8D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10144" w:type="dxa"/>
          </w:tcPr>
          <w:p w14:paraId="1A5CA800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แสดงข้อมูล Article Name</w:t>
            </w:r>
          </w:p>
        </w:tc>
      </w:tr>
      <w:tr w:rsidR="00C63B43" w:rsidRPr="00F74269" w14:paraId="2DFD845C" w14:textId="77777777" w:rsidTr="00F74269">
        <w:tc>
          <w:tcPr>
            <w:tcW w:w="0" w:type="auto"/>
          </w:tcPr>
          <w:p w14:paraId="432A5399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3</w:t>
            </w:r>
          </w:p>
        </w:tc>
        <w:tc>
          <w:tcPr>
            <w:tcW w:w="10144" w:type="dxa"/>
          </w:tcPr>
          <w:p w14:paraId="49D5E6A1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Tab Detail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>แสดงข้อมูลสินค้าตาม Dimension และ Storage Bin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>1. Dimension คือ มิติของสินค้า ตามหน่วยนับต่างๆ</w:t>
            </w:r>
            <w:r w:rsidRPr="00F74269">
              <w:rPr>
                <w:rFonts w:ascii="AngsanaUPC" w:hAnsi="AngsanaUPC" w:cs="AngsanaUPC"/>
                <w:sz w:val="28"/>
                <w:szCs w:val="44"/>
              </w:rPr>
              <w:br/>
              <w:t>2. Bin หรือ Storage Bin คือ ตำแหน่งจัดเก็บสินค้า</w:t>
            </w:r>
          </w:p>
        </w:tc>
      </w:tr>
      <w:tr w:rsidR="00C63B43" w:rsidRPr="00F74269" w14:paraId="6D11EA7E" w14:textId="77777777" w:rsidTr="00F74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1CB770A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4</w:t>
            </w:r>
          </w:p>
        </w:tc>
        <w:tc>
          <w:tcPr>
            <w:tcW w:w="10144" w:type="dxa"/>
          </w:tcPr>
          <w:p w14:paraId="25A2AEA0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คลิกเลือกข้อมูลที่ตารางจึงจะแสดง Storage Location (Bin)</w:t>
            </w:r>
          </w:p>
        </w:tc>
      </w:tr>
      <w:tr w:rsidR="00C63B43" w:rsidRPr="00F74269" w14:paraId="70B79000" w14:textId="77777777" w:rsidTr="00F74269">
        <w:tc>
          <w:tcPr>
            <w:tcW w:w="0" w:type="auto"/>
          </w:tcPr>
          <w:p w14:paraId="635DD0B8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5</w:t>
            </w:r>
          </w:p>
        </w:tc>
        <w:tc>
          <w:tcPr>
            <w:tcW w:w="10144" w:type="dxa"/>
          </w:tcPr>
          <w:p w14:paraId="211D00E2" w14:textId="77777777" w:rsidR="00C63B43" w:rsidRPr="00F74269" w:rsidRDefault="005B08B7" w:rsidP="00F74269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F74269">
              <w:rPr>
                <w:rFonts w:ascii="AngsanaUPC" w:hAnsi="AngsanaUPC" w:cs="AngsanaUPC"/>
                <w:sz w:val="28"/>
                <w:szCs w:val="44"/>
              </w:rPr>
              <w:t>ตารางแสดงตำแหน่งจัดเก็บสินค้าตามหน่วยนับต่างๆ</w:t>
            </w:r>
          </w:p>
        </w:tc>
      </w:tr>
    </w:tbl>
    <w:p w14:paraId="4D1C4F27" w14:textId="77777777" w:rsidR="00C63B43" w:rsidRPr="002272EE" w:rsidRDefault="005B08B7" w:rsidP="00357270">
      <w:pPr>
        <w:pStyle w:val="2"/>
      </w:pPr>
      <w:r w:rsidRPr="002272EE">
        <w:br w:type="page"/>
      </w:r>
      <w:r w:rsidRPr="002272EE">
        <w:lastRenderedPageBreak/>
        <w:t>Product Detail - Properties</w:t>
      </w:r>
    </w:p>
    <w:p w14:paraId="52156E72" w14:textId="0B55DDD3" w:rsidR="00C63B43" w:rsidRDefault="005B08B7" w:rsidP="00357270">
      <w:pPr>
        <w:pStyle w:val="3"/>
      </w:pPr>
      <w:r w:rsidRPr="002272EE">
        <w:t>User 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7270" w14:paraId="1FF3C988" w14:textId="77777777" w:rsidTr="00357270">
        <w:tc>
          <w:tcPr>
            <w:tcW w:w="11016" w:type="dxa"/>
          </w:tcPr>
          <w:p w14:paraId="690FD88F" w14:textId="72F0770C" w:rsidR="00357270" w:rsidRDefault="00357270" w:rsidP="00357270">
            <w:pPr>
              <w:jc w:val="center"/>
            </w:pPr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0E140EFC" wp14:editId="61B323DE">
                  <wp:extent cx="1916582" cy="3833164"/>
                  <wp:effectExtent l="0" t="0" r="0" b="0"/>
                  <wp:docPr id="6" name="AX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X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490" cy="384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973AB" w14:textId="77777777" w:rsidR="00C63B43" w:rsidRPr="002272EE" w:rsidRDefault="005B08B7" w:rsidP="00357270">
      <w:pPr>
        <w:pStyle w:val="3"/>
      </w:pPr>
      <w:r w:rsidRPr="002272EE">
        <w:t>Widget Table</w:t>
      </w:r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B43" w:rsidRPr="00357270" w14:paraId="5D08DE11" w14:textId="77777777" w:rsidTr="0035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B73E31" w14:textId="77777777" w:rsidR="00C63B43" w:rsidRPr="00357270" w:rsidRDefault="005B08B7" w:rsidP="0035727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53D993D3" w14:textId="77777777" w:rsidR="00C63B43" w:rsidRPr="00357270" w:rsidRDefault="005B08B7" w:rsidP="0035727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357270" w14:paraId="74241535" w14:textId="77777777" w:rsidTr="00357270">
        <w:tc>
          <w:tcPr>
            <w:tcW w:w="0" w:type="auto"/>
          </w:tcPr>
          <w:p w14:paraId="383C18E7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749430E1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1. สามารถใส่ได้ทั้งข้อมูล Article Code หรือ Barcode สินค้า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2. เมื่อ Scan Barcode หรือ Enter 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ถ้าไม่มีข้อมูลให้แสดงข้อความ "Please input Article Code or Barcode"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ถ้ามีข้อมูลที่ช่องข้อมูล ให้เอาข้อมูลไปตรวจสอบที่ TABLE: tbmaster_products 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ถ้าพบข้อมูลให้แสดงข้อมูลที่ตาราง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ถ้าไม่พบข้อมูลให้แสดงข้อมูล "Not found data"</w:t>
            </w:r>
          </w:p>
        </w:tc>
      </w:tr>
      <w:tr w:rsidR="00C63B43" w:rsidRPr="00357270" w14:paraId="477C4260" w14:textId="77777777" w:rsidTr="00357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74E7AA1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10144" w:type="dxa"/>
          </w:tcPr>
          <w:p w14:paraId="08C34D61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แสดงข้อมูล Article Name</w:t>
            </w:r>
          </w:p>
        </w:tc>
      </w:tr>
      <w:tr w:rsidR="00C63B43" w:rsidRPr="00357270" w14:paraId="4CC73271" w14:textId="77777777" w:rsidTr="00357270">
        <w:tc>
          <w:tcPr>
            <w:tcW w:w="0" w:type="auto"/>
          </w:tcPr>
          <w:p w14:paraId="050B494D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3</w:t>
            </w:r>
          </w:p>
        </w:tc>
        <w:tc>
          <w:tcPr>
            <w:tcW w:w="10144" w:type="dxa"/>
          </w:tcPr>
          <w:p w14:paraId="1D07BC15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Tab Properties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>แสดงข้อมูลคุณสมบัติของสินค้า</w:t>
            </w:r>
          </w:p>
        </w:tc>
      </w:tr>
    </w:tbl>
    <w:p w14:paraId="10E6F777" w14:textId="77777777" w:rsidR="00C63B43" w:rsidRPr="002272EE" w:rsidRDefault="005B08B7" w:rsidP="00357270">
      <w:pPr>
        <w:pStyle w:val="2"/>
      </w:pPr>
      <w:r w:rsidRPr="002272EE">
        <w:br w:type="page"/>
      </w:r>
      <w:r w:rsidRPr="002272EE">
        <w:lastRenderedPageBreak/>
        <w:t>Product Detail - Substitute</w:t>
      </w:r>
    </w:p>
    <w:p w14:paraId="07B03E9D" w14:textId="77BD4B44" w:rsidR="00C63B43" w:rsidRDefault="005B08B7" w:rsidP="00357270">
      <w:pPr>
        <w:pStyle w:val="3"/>
      </w:pPr>
      <w:r w:rsidRPr="002272EE">
        <w:t>User 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7270" w14:paraId="3DE9EB94" w14:textId="77777777" w:rsidTr="00357270">
        <w:tc>
          <w:tcPr>
            <w:tcW w:w="11016" w:type="dxa"/>
          </w:tcPr>
          <w:p w14:paraId="5D37BA10" w14:textId="0BCEE700" w:rsidR="00357270" w:rsidRDefault="00357270" w:rsidP="00357270">
            <w:pPr>
              <w:jc w:val="center"/>
            </w:pPr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1B80A080" wp14:editId="11370EAE">
                  <wp:extent cx="2121408" cy="4242816"/>
                  <wp:effectExtent l="0" t="0" r="0" b="0"/>
                  <wp:docPr id="7" name="AXU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X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199" cy="425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D366C" w14:textId="77777777" w:rsidR="00C63B43" w:rsidRPr="002272EE" w:rsidRDefault="005B08B7" w:rsidP="00357270">
      <w:pPr>
        <w:pStyle w:val="3"/>
      </w:pPr>
      <w:r w:rsidRPr="002272EE">
        <w:t>Widget Table</w:t>
      </w:r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B43" w:rsidRPr="00357270" w14:paraId="2C1FC9EF" w14:textId="77777777" w:rsidTr="0035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6DA85A" w14:textId="77777777" w:rsidR="00C63B43" w:rsidRPr="00357270" w:rsidRDefault="005B08B7" w:rsidP="0035727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58E03360" w14:textId="77777777" w:rsidR="00C63B43" w:rsidRPr="00357270" w:rsidRDefault="005B08B7" w:rsidP="0035727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357270" w14:paraId="79460700" w14:textId="77777777" w:rsidTr="00357270">
        <w:tc>
          <w:tcPr>
            <w:tcW w:w="0" w:type="auto"/>
          </w:tcPr>
          <w:p w14:paraId="5A92AA6B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47A0A77B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1. สามารถใส่ได้ทั้งข้อมูล Article Code หรือ Barcode สินค้า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2. เมื่อ Scan Barcode หรือ Enter 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ถ้าไม่มีข้อมูลให้แสดงข้อความ "Please input Article Code or Barcode"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ถ้ามีข้อมูลที่ช่องข้อมูล ให้เอาข้อมูลไปตรวจสอบที่ TABLE: tbmaster_products 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ถ้าพบข้อมูลให้แสดงข้อมูลที่ตาราง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ถ้าไม่พบข้อมูลให้แสดงข้อมูล "Not found data"</w:t>
            </w:r>
          </w:p>
        </w:tc>
      </w:tr>
      <w:tr w:rsidR="00C63B43" w:rsidRPr="00357270" w14:paraId="33C4E1AE" w14:textId="77777777" w:rsidTr="00357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E878BBB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10144" w:type="dxa"/>
          </w:tcPr>
          <w:p w14:paraId="01083AD0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แสดงข้อมูล Article Name</w:t>
            </w:r>
          </w:p>
        </w:tc>
      </w:tr>
      <w:tr w:rsidR="00C63B43" w:rsidRPr="00357270" w14:paraId="3630C361" w14:textId="77777777" w:rsidTr="00357270">
        <w:tc>
          <w:tcPr>
            <w:tcW w:w="0" w:type="auto"/>
          </w:tcPr>
          <w:p w14:paraId="231298D2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3</w:t>
            </w:r>
          </w:p>
        </w:tc>
        <w:tc>
          <w:tcPr>
            <w:tcW w:w="10144" w:type="dxa"/>
          </w:tcPr>
          <w:p w14:paraId="1B7D6FA5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Tab Substitute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>แสดงข้อมูลสินค้าทดแทน</w:t>
            </w:r>
          </w:p>
        </w:tc>
      </w:tr>
    </w:tbl>
    <w:p w14:paraId="07C42570" w14:textId="77777777" w:rsidR="00C63B43" w:rsidRPr="002272EE" w:rsidRDefault="005B08B7" w:rsidP="00357270">
      <w:pPr>
        <w:pStyle w:val="2"/>
      </w:pPr>
      <w:r w:rsidRPr="002272EE">
        <w:br w:type="page"/>
      </w:r>
      <w:r w:rsidRPr="002272EE">
        <w:lastRenderedPageBreak/>
        <w:t>Stock</w:t>
      </w:r>
    </w:p>
    <w:p w14:paraId="0ADCF688" w14:textId="677C5D12" w:rsidR="00C63B43" w:rsidRDefault="005B08B7" w:rsidP="00357270">
      <w:pPr>
        <w:pStyle w:val="3"/>
      </w:pPr>
      <w:r w:rsidRPr="002272EE">
        <w:t>User 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7270" w14:paraId="2BFEB3C0" w14:textId="77777777" w:rsidTr="00357270">
        <w:tc>
          <w:tcPr>
            <w:tcW w:w="11016" w:type="dxa"/>
          </w:tcPr>
          <w:p w14:paraId="222CCE9A" w14:textId="76DBD5D1" w:rsidR="00357270" w:rsidRDefault="00357270" w:rsidP="00357270">
            <w:pPr>
              <w:jc w:val="center"/>
            </w:pPr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6AA6B659" wp14:editId="3A0084B7">
                  <wp:extent cx="2036941" cy="4030676"/>
                  <wp:effectExtent l="0" t="0" r="0" b="0"/>
                  <wp:docPr id="8" name="AXU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XU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73" cy="404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A7930" w14:textId="77777777" w:rsidR="00C63B43" w:rsidRPr="002272EE" w:rsidRDefault="005B08B7" w:rsidP="00357270">
      <w:pPr>
        <w:pStyle w:val="3"/>
      </w:pPr>
      <w:r w:rsidRPr="002272EE">
        <w:t>Widget Table</w:t>
      </w:r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B43" w:rsidRPr="00357270" w14:paraId="60890831" w14:textId="77777777" w:rsidTr="0035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A7D6C4" w14:textId="77777777" w:rsidR="00C63B43" w:rsidRPr="00357270" w:rsidRDefault="005B08B7" w:rsidP="0035727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48E6FD1C" w14:textId="77777777" w:rsidR="00C63B43" w:rsidRPr="00357270" w:rsidRDefault="005B08B7" w:rsidP="0035727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357270" w14:paraId="1A0D9092" w14:textId="77777777" w:rsidTr="00357270">
        <w:tc>
          <w:tcPr>
            <w:tcW w:w="0" w:type="auto"/>
          </w:tcPr>
          <w:p w14:paraId="040C24A9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60E7073D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1. สามารถใส่ได้ทั้งข้อมูล Article Code หรือ Barcode สินค้า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2. เมื่อ Scan Barcode หรือ Enter 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2.1 ถ้าไม่มีข้อมูลให้แสดงข้อความ "Please input Article Code or Barcode"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2.2 ถ้ามีข้อมูลที่ช่องข้อมูล ให้เอาข้อมูลไปตรวจสอบที่ TABLE: tbmaster_products 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ถ้าพบข้อมูลให้แสดงข้อมูลที่ตาราง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 xml:space="preserve">           - ถ้าไม่พบข้อมูลให้แสดงข้อมูล "Not found data"</w:t>
            </w:r>
          </w:p>
        </w:tc>
      </w:tr>
      <w:tr w:rsidR="00C63B43" w:rsidRPr="00357270" w14:paraId="23948D15" w14:textId="77777777" w:rsidTr="00357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56FE99D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2</w:t>
            </w:r>
          </w:p>
        </w:tc>
        <w:tc>
          <w:tcPr>
            <w:tcW w:w="10144" w:type="dxa"/>
          </w:tcPr>
          <w:p w14:paraId="0161E4D6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เปิดหน้าจอ Product Detail (Default Tab Price)</w:t>
            </w:r>
          </w:p>
        </w:tc>
      </w:tr>
      <w:tr w:rsidR="00C63B43" w:rsidRPr="00357270" w14:paraId="745E74FE" w14:textId="77777777" w:rsidTr="00357270">
        <w:tc>
          <w:tcPr>
            <w:tcW w:w="0" w:type="auto"/>
          </w:tcPr>
          <w:p w14:paraId="14F51FF8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3</w:t>
            </w:r>
          </w:p>
        </w:tc>
        <w:tc>
          <w:tcPr>
            <w:tcW w:w="10144" w:type="dxa"/>
          </w:tcPr>
          <w:p w14:paraId="1AD83B0F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แสดงข้อมูลสินค้า</w:t>
            </w:r>
          </w:p>
        </w:tc>
      </w:tr>
    </w:tbl>
    <w:p w14:paraId="66BB21DB" w14:textId="77777777" w:rsidR="00C63B43" w:rsidRPr="002272EE" w:rsidRDefault="005B08B7" w:rsidP="00357270">
      <w:pPr>
        <w:pStyle w:val="2"/>
      </w:pPr>
      <w:r w:rsidRPr="002272EE">
        <w:br w:type="page"/>
      </w:r>
      <w:r w:rsidRPr="002272EE">
        <w:lastRenderedPageBreak/>
        <w:t>User Info</w:t>
      </w:r>
    </w:p>
    <w:p w14:paraId="340EAE3E" w14:textId="1B043701" w:rsidR="00C63B43" w:rsidRDefault="005B08B7" w:rsidP="00357270">
      <w:pPr>
        <w:pStyle w:val="3"/>
      </w:pPr>
      <w:r w:rsidRPr="002272EE">
        <w:t>User 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7270" w14:paraId="00D5D98E" w14:textId="77777777" w:rsidTr="00357270">
        <w:tc>
          <w:tcPr>
            <w:tcW w:w="11016" w:type="dxa"/>
          </w:tcPr>
          <w:p w14:paraId="1F9DB92E" w14:textId="0566A162" w:rsidR="00357270" w:rsidRDefault="00357270" w:rsidP="00357270">
            <w:pPr>
              <w:jc w:val="center"/>
            </w:pPr>
            <w:r w:rsidRPr="002272EE">
              <w:rPr>
                <w:rFonts w:ascii="AngsanaUPC" w:hAnsi="AngsanaUPC" w:cs="AngsanaUPC"/>
                <w:noProof/>
              </w:rPr>
              <w:drawing>
                <wp:inline distT="0" distB="0" distL="0" distR="0" wp14:anchorId="4D49E21A" wp14:editId="01535EA3">
                  <wp:extent cx="1975104" cy="3873102"/>
                  <wp:effectExtent l="0" t="0" r="0" b="0"/>
                  <wp:docPr id="9" name="AXU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XU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974" cy="391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8566E" w14:textId="77777777" w:rsidR="00C63B43" w:rsidRPr="002272EE" w:rsidRDefault="005B08B7" w:rsidP="00357270">
      <w:pPr>
        <w:pStyle w:val="3"/>
      </w:pPr>
      <w:r w:rsidRPr="002272EE">
        <w:t>Widget Table</w:t>
      </w:r>
    </w:p>
    <w:tbl>
      <w:tblPr>
        <w:tblStyle w:val="AxureTableStyle"/>
        <w:tblW w:w="10987" w:type="dxa"/>
        <w:tblLook w:val="04A0" w:firstRow="1" w:lastRow="0" w:firstColumn="1" w:lastColumn="0" w:noHBand="0" w:noVBand="1"/>
      </w:tblPr>
      <w:tblGrid>
        <w:gridCol w:w="843"/>
        <w:gridCol w:w="10144"/>
      </w:tblGrid>
      <w:tr w:rsidR="00C63B43" w:rsidRPr="00357270" w14:paraId="3D152623" w14:textId="77777777" w:rsidTr="0035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58A568" w14:textId="77777777" w:rsidR="00C63B43" w:rsidRPr="00357270" w:rsidRDefault="005B08B7" w:rsidP="0035727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b/>
                <w:bCs/>
                <w:sz w:val="28"/>
                <w:szCs w:val="44"/>
              </w:rPr>
              <w:t>Footnote</w:t>
            </w:r>
          </w:p>
        </w:tc>
        <w:tc>
          <w:tcPr>
            <w:tcW w:w="10144" w:type="dxa"/>
          </w:tcPr>
          <w:p w14:paraId="5ACE72C0" w14:textId="77777777" w:rsidR="00C63B43" w:rsidRPr="00357270" w:rsidRDefault="005B08B7" w:rsidP="00357270">
            <w:pPr>
              <w:pStyle w:val="AxureTableHeaderText"/>
              <w:spacing w:before="0" w:after="0"/>
              <w:rPr>
                <w:rFonts w:ascii="AngsanaUPC" w:hAnsi="AngsanaUPC" w:cs="AngsanaUPC"/>
                <w:b/>
                <w:bCs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b/>
                <w:bCs/>
                <w:sz w:val="28"/>
                <w:szCs w:val="44"/>
              </w:rPr>
              <w:t>Note</w:t>
            </w:r>
          </w:p>
        </w:tc>
      </w:tr>
      <w:tr w:rsidR="00C63B43" w:rsidRPr="00357270" w14:paraId="5B1CC0F4" w14:textId="77777777" w:rsidTr="00357270">
        <w:tc>
          <w:tcPr>
            <w:tcW w:w="0" w:type="auto"/>
          </w:tcPr>
          <w:p w14:paraId="6F64E640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1</w:t>
            </w:r>
          </w:p>
        </w:tc>
        <w:tc>
          <w:tcPr>
            <w:tcW w:w="10144" w:type="dxa"/>
          </w:tcPr>
          <w:p w14:paraId="0CE227C7" w14:textId="77777777" w:rsidR="00C63B43" w:rsidRPr="00357270" w:rsidRDefault="005B08B7" w:rsidP="00357270">
            <w:pPr>
              <w:pStyle w:val="AxureTableNormalText"/>
              <w:spacing w:before="0" w:after="0"/>
              <w:rPr>
                <w:rFonts w:ascii="AngsanaUPC" w:hAnsi="AngsanaUPC" w:cs="AngsanaUPC"/>
                <w:sz w:val="28"/>
                <w:szCs w:val="44"/>
              </w:rPr>
            </w:pPr>
            <w:r w:rsidRPr="00357270">
              <w:rPr>
                <w:rFonts w:ascii="AngsanaUPC" w:hAnsi="AngsanaUPC" w:cs="AngsanaUPC"/>
                <w:sz w:val="28"/>
                <w:szCs w:val="44"/>
              </w:rPr>
              <w:t>แสดงขอมูลพนักงานที่ล็อกอินเข้ามาใช้งาน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>ส่วนที่ 1 แสดงข้อมูลพนักงาน</w:t>
            </w:r>
            <w:r w:rsidRPr="00357270">
              <w:rPr>
                <w:rFonts w:ascii="AngsanaUPC" w:hAnsi="AngsanaUPC" w:cs="AngsanaUPC"/>
                <w:sz w:val="28"/>
                <w:szCs w:val="44"/>
              </w:rPr>
              <w:br/>
              <w:t>ส่วนที่ 2 แสดงข้อมูล Server</w:t>
            </w:r>
          </w:p>
        </w:tc>
      </w:tr>
    </w:tbl>
    <w:p w14:paraId="79232B4D" w14:textId="77777777" w:rsidR="00C63B43" w:rsidRPr="002272EE" w:rsidRDefault="00C63B43">
      <w:pPr>
        <w:rPr>
          <w:rFonts w:ascii="AngsanaUPC" w:hAnsi="AngsanaUPC" w:cs="AngsanaUPC"/>
        </w:rPr>
        <w:sectPr w:rsidR="00C63B43" w:rsidRPr="002272EE">
          <w:headerReference w:type="default" r:id="rId21"/>
          <w:footerReference w:type="default" r:id="rId22"/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554120EF" w14:textId="77777777" w:rsidR="005B08B7" w:rsidRPr="002272EE" w:rsidRDefault="005B08B7">
      <w:pPr>
        <w:rPr>
          <w:rFonts w:ascii="AngsanaUPC" w:hAnsi="AngsanaUPC" w:cs="AngsanaUPC"/>
        </w:rPr>
      </w:pPr>
    </w:p>
    <w:sectPr w:rsidR="005B08B7" w:rsidRPr="002272EE" w:rsidSect="004F3FB3">
      <w:headerReference w:type="default" r:id="rId23"/>
      <w:footerReference w:type="default" r:id="rId2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H.อาร์ต.Withawat Bunya" w:date="2018-06-22T10:56:00Z" w:initials="DB">
    <w:p w14:paraId="3F59D4C3" w14:textId="77777777" w:rsidR="008F108F" w:rsidRDefault="008F108F">
      <w:pPr>
        <w:pStyle w:val="af0"/>
        <w:rPr>
          <w:rFonts w:cs="Cordia New"/>
          <w:szCs w:val="25"/>
          <w:lang w:bidi="th-TH"/>
        </w:rPr>
      </w:pPr>
      <w:r>
        <w:rPr>
          <w:rStyle w:val="af"/>
        </w:rPr>
        <w:annotationRef/>
      </w:r>
      <w:r>
        <w:rPr>
          <w:rFonts w:cs="Cordia New" w:hint="cs"/>
          <w:szCs w:val="25"/>
          <w:cs/>
          <w:lang w:bidi="th-TH"/>
        </w:rPr>
        <w:t xml:space="preserve">พี่ก้อยยังไม่มีข้อมูลมาให้ ล่าสุดที่คุยกัน </w:t>
      </w:r>
    </w:p>
    <w:p w14:paraId="38A7D4DA" w14:textId="77777777" w:rsidR="008F108F" w:rsidRDefault="008F108F" w:rsidP="008F108F">
      <w:pPr>
        <w:pStyle w:val="af0"/>
        <w:numPr>
          <w:ilvl w:val="0"/>
          <w:numId w:val="11"/>
        </w:numPr>
        <w:rPr>
          <w:rFonts w:cs="Cordia New"/>
          <w:szCs w:val="25"/>
          <w:lang w:bidi="th-TH"/>
        </w:rPr>
      </w:pPr>
      <w:r>
        <w:rPr>
          <w:rFonts w:cs="Cordia New" w:hint="cs"/>
          <w:szCs w:val="25"/>
          <w:cs/>
          <w:lang w:bidi="th-TH"/>
        </w:rPr>
        <w:t xml:space="preserve"> 22-06-2018 </w:t>
      </w:r>
    </w:p>
    <w:p w14:paraId="5EE3272F" w14:textId="639011E4" w:rsidR="008F108F" w:rsidRPr="008F108F" w:rsidRDefault="008F108F" w:rsidP="008F108F">
      <w:pPr>
        <w:pStyle w:val="af0"/>
        <w:rPr>
          <w:rFonts w:cs="Cordia New" w:hint="cs"/>
          <w:szCs w:val="25"/>
          <w:cs/>
          <w:lang w:bidi="th-TH"/>
        </w:rPr>
      </w:pPr>
      <w:r>
        <w:rPr>
          <w:rFonts w:cs="Cordia New" w:hint="cs"/>
          <w:szCs w:val="25"/>
          <w:cs/>
          <w:lang w:bidi="th-TH"/>
        </w:rPr>
        <w:t xml:space="preserve"> </w:t>
      </w:r>
      <w:r>
        <w:rPr>
          <w:rFonts w:cs="Cordia New"/>
          <w:szCs w:val="25"/>
          <w:cs/>
          <w:lang w:bidi="th-TH"/>
        </w:rPr>
        <w:tab/>
      </w:r>
      <w:r>
        <w:rPr>
          <w:rFonts w:cs="Cordia New"/>
          <w:szCs w:val="25"/>
          <w:cs/>
          <w:lang w:bidi="th-TH"/>
        </w:rPr>
        <w:tab/>
      </w:r>
      <w:r>
        <w:rPr>
          <w:rFonts w:cs="Cordia New" w:hint="cs"/>
          <w:szCs w:val="25"/>
          <w:cs/>
          <w:lang w:bidi="th-TH"/>
        </w:rPr>
        <w:t xml:space="preserve">จะดึงข้อมูลจากฝั่ง </w:t>
      </w:r>
      <w:r>
        <w:rPr>
          <w:rFonts w:cs="Cordia New"/>
          <w:szCs w:val="25"/>
          <w:lang w:bidi="th-TH"/>
        </w:rPr>
        <w:t xml:space="preserve">Sap </w:t>
      </w:r>
      <w:r>
        <w:rPr>
          <w:rFonts w:cs="Cordia New" w:hint="cs"/>
          <w:szCs w:val="25"/>
          <w:cs/>
          <w:lang w:bidi="th-TH"/>
        </w:rPr>
        <w:t>มาทั้งหมด</w:t>
      </w:r>
    </w:p>
  </w:comment>
  <w:comment w:id="1" w:author="DH.อาร์ต.Withawat Bunya" w:date="2018-06-22T10:48:00Z" w:initials="DB">
    <w:p w14:paraId="3D2C0936" w14:textId="6BDA5AD9" w:rsidR="00FD736E" w:rsidRPr="00FD736E" w:rsidRDefault="00FD736E">
      <w:pPr>
        <w:pStyle w:val="af0"/>
        <w:rPr>
          <w:rFonts w:cs="Cordia New" w:hint="cs"/>
          <w:szCs w:val="25"/>
          <w:cs/>
          <w:lang w:bidi="th-TH"/>
        </w:rPr>
      </w:pPr>
      <w:r>
        <w:rPr>
          <w:rStyle w:val="af"/>
        </w:rPr>
        <w:annotationRef/>
      </w:r>
      <w:r>
        <w:t xml:space="preserve">Status 0 </w:t>
      </w:r>
      <w:r>
        <w:rPr>
          <w:rFonts w:cs="Cordia New" w:hint="cs"/>
          <w:szCs w:val="25"/>
          <w:cs/>
          <w:lang w:bidi="th-TH"/>
        </w:rPr>
        <w:t>ทำให้มันเป็นสีแดงไว้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E3272F" w15:done="0"/>
  <w15:commentEx w15:paraId="3D2C09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E3272F" w16cid:durableId="1ED75440"/>
  <w16cid:commentId w16cid:paraId="3D2C0936" w16cid:durableId="1ED752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B18B5" w14:textId="77777777" w:rsidR="00D47D98" w:rsidRDefault="00D47D98" w:rsidP="00093BE1">
      <w:pPr>
        <w:spacing w:before="0" w:after="0"/>
      </w:pPr>
      <w:r>
        <w:separator/>
      </w:r>
    </w:p>
  </w:endnote>
  <w:endnote w:type="continuationSeparator" w:id="0">
    <w:p w14:paraId="095A01C6" w14:textId="77777777" w:rsidR="00D47D98" w:rsidRDefault="00D47D9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4852C3" w14:paraId="52450D4A" w14:textId="77777777" w:rsidTr="001F050D">
      <w:trPr>
        <w:trHeight w:val="180"/>
      </w:trPr>
      <w:tc>
        <w:tcPr>
          <w:tcW w:w="2214" w:type="pct"/>
        </w:tcPr>
        <w:p w14:paraId="6F10DEE8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75444E4F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587D196B" w14:textId="77777777" w:rsidR="004852C3" w:rsidRDefault="004852C3">
          <w:pPr>
            <w:pStyle w:val="ac"/>
          </w:pPr>
        </w:p>
      </w:tc>
    </w:tr>
    <w:tr w:rsidR="004852C3" w14:paraId="60FF0E8E" w14:textId="77777777" w:rsidTr="001F050D">
      <w:tc>
        <w:tcPr>
          <w:tcW w:w="2214" w:type="pct"/>
        </w:tcPr>
        <w:p w14:paraId="3E1BAD8B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46DD8948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3BE87C8D" w14:textId="77777777" w:rsidR="004852C3" w:rsidRDefault="004852C3">
          <w:pPr>
            <w:pStyle w:val="ac"/>
          </w:pPr>
        </w:p>
      </w:tc>
    </w:tr>
  </w:tbl>
  <w:p w14:paraId="33DE358E" w14:textId="77777777"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7C4B39F" w14:textId="77777777" w:rsidTr="001F050D">
      <w:trPr>
        <w:trHeight w:val="180"/>
      </w:trPr>
      <w:tc>
        <w:tcPr>
          <w:tcW w:w="2214" w:type="pct"/>
        </w:tcPr>
        <w:p w14:paraId="6C2EFDC5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61CA4D0D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28FAC783" w14:textId="77777777" w:rsidR="004852C3" w:rsidRDefault="004852C3">
          <w:pPr>
            <w:pStyle w:val="ac"/>
          </w:pPr>
        </w:p>
      </w:tc>
    </w:tr>
    <w:tr w:rsidR="004852C3" w14:paraId="28DD66F6" w14:textId="77777777" w:rsidTr="001F050D">
      <w:tc>
        <w:tcPr>
          <w:tcW w:w="2214" w:type="pct"/>
        </w:tcPr>
        <w:p w14:paraId="102BBC19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78DBBCAE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20E268DB" w14:textId="77777777" w:rsidR="004852C3" w:rsidRDefault="004852C3">
          <w:pPr>
            <w:pStyle w:val="ac"/>
          </w:pPr>
        </w:p>
      </w:tc>
    </w:tr>
  </w:tbl>
  <w:p w14:paraId="50C3B732" w14:textId="77777777"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68E5C" w14:textId="77777777" w:rsidR="00D47D98" w:rsidRDefault="00D47D98" w:rsidP="00093BE1">
      <w:pPr>
        <w:spacing w:before="0" w:after="0"/>
      </w:pPr>
      <w:r>
        <w:separator/>
      </w:r>
    </w:p>
  </w:footnote>
  <w:footnote w:type="continuationSeparator" w:id="0">
    <w:p w14:paraId="390C416C" w14:textId="77777777" w:rsidR="00D47D98" w:rsidRDefault="00D47D9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557485" w:rsidRPr="003E5A01" w14:paraId="17811C00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="AngsanaUPC" w:hAnsi="AngsanaUPC" w:cs="AngsanaUPC"/>
              <w:color w:val="404040" w:themeColor="text1" w:themeTint="BF"/>
              <w:sz w:val="28"/>
              <w:szCs w:val="28"/>
            </w:rPr>
            <w:alias w:val="Title"/>
            <w:id w:val="-205337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E79F38C" w14:textId="77777777" w:rsidR="00557485" w:rsidRPr="003E5A01" w:rsidRDefault="002272EE" w:rsidP="00557485">
              <w:pPr>
                <w:pStyle w:val="a8"/>
                <w:rPr>
                  <w:rFonts w:asciiTheme="majorHAnsi" w:hAnsiTheme="majorHAnsi"/>
                </w:rPr>
              </w:pPr>
              <w:proofErr w:type="spellStart"/>
              <w:r w:rsidRPr="00826C14">
                <w:rPr>
                  <w:rFonts w:ascii="AngsanaUPC" w:hAnsi="AngsanaUPC" w:cs="AngsanaUPC"/>
                  <w:color w:val="404040" w:themeColor="text1" w:themeTint="BF"/>
                  <w:sz w:val="28"/>
                  <w:szCs w:val="28"/>
                </w:rPr>
                <w:t>Dohome</w:t>
              </w:r>
              <w:proofErr w:type="spellEnd"/>
              <w:r w:rsidRPr="00826C14">
                <w:rPr>
                  <w:rFonts w:ascii="AngsanaUPC" w:hAnsi="AngsanaUPC" w:cs="AngsanaUPC"/>
                  <w:color w:val="404040" w:themeColor="text1" w:themeTint="BF"/>
                  <w:sz w:val="28"/>
                  <w:szCs w:val="28"/>
                </w:rPr>
                <w:t xml:space="preserve"> App</w:t>
              </w:r>
            </w:p>
          </w:sdtContent>
        </w:sdt>
      </w:tc>
    </w:tr>
  </w:tbl>
  <w:p w14:paraId="4F1BF32E" w14:textId="77777777"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6D34A3A8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58653312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4AC3330" w14:textId="77777777" w:rsidR="00557485" w:rsidRPr="003E5A01" w:rsidRDefault="002272EE" w:rsidP="00557485">
              <w:pPr>
                <w:pStyle w:val="a8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Dohome</w:t>
              </w:r>
              <w:proofErr w:type="spellEnd"/>
              <w:r>
                <w:rPr>
                  <w:rFonts w:asciiTheme="majorHAnsi" w:hAnsiTheme="majorHAnsi"/>
                  <w:color w:val="404040" w:themeColor="text1" w:themeTint="BF"/>
                </w:rPr>
                <w:t xml:space="preserve"> App</w:t>
              </w:r>
            </w:p>
          </w:sdtContent>
        </w:sdt>
      </w:tc>
    </w:tr>
  </w:tbl>
  <w:p w14:paraId="17776177" w14:textId="77777777"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FBB27CA"/>
    <w:multiLevelType w:val="hybridMultilevel"/>
    <w:tmpl w:val="72BE4706"/>
    <w:lvl w:ilvl="0" w:tplc="F67A2E10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BC1A3C"/>
    <w:multiLevelType w:val="multilevel"/>
    <w:tmpl w:val="32A095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501ED4"/>
    <w:multiLevelType w:val="multilevel"/>
    <w:tmpl w:val="AB9281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86B65CA"/>
    <w:multiLevelType w:val="multilevel"/>
    <w:tmpl w:val="CA76A196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3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H.อาร์ต.Withawat Bunya">
    <w15:presenceInfo w15:providerId="AD" w15:userId="S-1-5-21-695794115-2712624635-433035933-57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35B2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3754"/>
    <w:rsid w:val="0021530D"/>
    <w:rsid w:val="0021768A"/>
    <w:rsid w:val="00221722"/>
    <w:rsid w:val="002272EE"/>
    <w:rsid w:val="0023791B"/>
    <w:rsid w:val="00257AD2"/>
    <w:rsid w:val="0028301E"/>
    <w:rsid w:val="00297DB6"/>
    <w:rsid w:val="002C29B9"/>
    <w:rsid w:val="002C512F"/>
    <w:rsid w:val="003040CD"/>
    <w:rsid w:val="00317D15"/>
    <w:rsid w:val="00357270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08B7"/>
    <w:rsid w:val="005B166B"/>
    <w:rsid w:val="005B740F"/>
    <w:rsid w:val="005B7DEE"/>
    <w:rsid w:val="005C76A0"/>
    <w:rsid w:val="006232CA"/>
    <w:rsid w:val="00625B34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44F0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26C14"/>
    <w:rsid w:val="00841874"/>
    <w:rsid w:val="00847032"/>
    <w:rsid w:val="00865911"/>
    <w:rsid w:val="0086676B"/>
    <w:rsid w:val="008840E7"/>
    <w:rsid w:val="0089027D"/>
    <w:rsid w:val="008C502E"/>
    <w:rsid w:val="008F108F"/>
    <w:rsid w:val="00904913"/>
    <w:rsid w:val="009050BD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63B43"/>
    <w:rsid w:val="00CA69B0"/>
    <w:rsid w:val="00CB1DD0"/>
    <w:rsid w:val="00CC63DF"/>
    <w:rsid w:val="00D328AF"/>
    <w:rsid w:val="00D35989"/>
    <w:rsid w:val="00D41AD6"/>
    <w:rsid w:val="00D47D98"/>
    <w:rsid w:val="00D90021"/>
    <w:rsid w:val="00DB12BA"/>
    <w:rsid w:val="00DB3DAE"/>
    <w:rsid w:val="00DB6D53"/>
    <w:rsid w:val="00DC596A"/>
    <w:rsid w:val="00DD52B5"/>
    <w:rsid w:val="00DF707E"/>
    <w:rsid w:val="00E11AC0"/>
    <w:rsid w:val="00E34BE2"/>
    <w:rsid w:val="00E42F09"/>
    <w:rsid w:val="00E835B7"/>
    <w:rsid w:val="00F47C4F"/>
    <w:rsid w:val="00F74269"/>
    <w:rsid w:val="00F86413"/>
    <w:rsid w:val="00F876E6"/>
    <w:rsid w:val="00F91127"/>
    <w:rsid w:val="00FA3BE0"/>
    <w:rsid w:val="00FA4609"/>
    <w:rsid w:val="00FB48F5"/>
    <w:rsid w:val="00FD736E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90FB5"/>
  <w15:docId w15:val="{A4B22C44-8DA5-4969-A789-34A71526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xureHeading1"/>
    <w:next w:val="a"/>
    <w:qFormat/>
    <w:rsid w:val="002272EE"/>
    <w:pPr>
      <w:keepNext/>
      <w:spacing w:before="0" w:after="0"/>
      <w:outlineLvl w:val="0"/>
    </w:pPr>
    <w:rPr>
      <w:rFonts w:ascii="AngsanaUPC" w:hAnsi="AngsanaUPC" w:cs="AngsanaUPC"/>
      <w:sz w:val="40"/>
      <w:szCs w:val="36"/>
    </w:rPr>
  </w:style>
  <w:style w:type="paragraph" w:styleId="2">
    <w:name w:val="heading 2"/>
    <w:basedOn w:val="AxureHeading2"/>
    <w:next w:val="a"/>
    <w:qFormat/>
    <w:rsid w:val="00826C14"/>
    <w:pPr>
      <w:keepNext/>
      <w:spacing w:before="0" w:after="0"/>
      <w:outlineLvl w:val="1"/>
    </w:pPr>
    <w:rPr>
      <w:rFonts w:ascii="AngsanaUPC" w:hAnsi="AngsanaUPC" w:cs="AngsanaUPC"/>
      <w:sz w:val="36"/>
      <w:szCs w:val="36"/>
    </w:rPr>
  </w:style>
  <w:style w:type="paragraph" w:styleId="3">
    <w:name w:val="heading 3"/>
    <w:basedOn w:val="AxureHeading3"/>
    <w:next w:val="a"/>
    <w:qFormat/>
    <w:rsid w:val="00826C14"/>
    <w:pPr>
      <w:keepNext/>
      <w:spacing w:before="0" w:after="0"/>
      <w:outlineLvl w:val="2"/>
    </w:pPr>
    <w:rPr>
      <w:rFonts w:ascii="AngsanaUPC" w:hAnsi="AngsanaUPC" w:cs="AngsanaUPC"/>
      <w:sz w:val="32"/>
      <w:szCs w:val="40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ข้อความบอลลูน อักขระ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หัวเรื่อง 4 อักขระ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หัวเรื่อง 5 อักขระ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ไม่มีการเว้นระยะห่าง อักขระ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หัวกระดาษ อักขระ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ท้ายกระดาษ อักขระ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character" w:styleId="af">
    <w:name w:val="annotation reference"/>
    <w:basedOn w:val="a0"/>
    <w:semiHidden/>
    <w:unhideWhenUsed/>
    <w:rsid w:val="00FD736E"/>
    <w:rPr>
      <w:sz w:val="16"/>
      <w:szCs w:val="18"/>
    </w:rPr>
  </w:style>
  <w:style w:type="paragraph" w:styleId="af0">
    <w:name w:val="annotation text"/>
    <w:basedOn w:val="a"/>
    <w:link w:val="af1"/>
    <w:semiHidden/>
    <w:unhideWhenUsed/>
    <w:rsid w:val="00FD736E"/>
    <w:rPr>
      <w:sz w:val="20"/>
      <w:szCs w:val="20"/>
    </w:rPr>
  </w:style>
  <w:style w:type="character" w:customStyle="1" w:styleId="af1">
    <w:name w:val="ข้อความข้อคิดเห็น อักขระ"/>
    <w:basedOn w:val="a0"/>
    <w:link w:val="af0"/>
    <w:semiHidden/>
    <w:rsid w:val="00FD736E"/>
    <w:rPr>
      <w:rFonts w:ascii="Arial" w:hAnsi="Arial" w:cs="Arial"/>
    </w:rPr>
  </w:style>
  <w:style w:type="paragraph" w:styleId="af2">
    <w:name w:val="annotation subject"/>
    <w:basedOn w:val="af0"/>
    <w:next w:val="af0"/>
    <w:link w:val="af3"/>
    <w:semiHidden/>
    <w:unhideWhenUsed/>
    <w:rsid w:val="00FD736E"/>
    <w:rPr>
      <w:b/>
      <w:bCs/>
    </w:rPr>
  </w:style>
  <w:style w:type="character" w:customStyle="1" w:styleId="af3">
    <w:name w:val="ชื่อเรื่องของข้อคิดเห็น อักขระ"/>
    <w:basedOn w:val="af1"/>
    <w:link w:val="af2"/>
    <w:semiHidden/>
    <w:rsid w:val="00FD736E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1E2CA4"/>
    <w:rsid w:val="003F6095"/>
    <w:rsid w:val="00456129"/>
    <w:rsid w:val="004C4F25"/>
    <w:rsid w:val="006B709E"/>
    <w:rsid w:val="006C3EE2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074CDB-CB2C-4411-8A2E-7717E62A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370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Dohome App</vt:lpstr>
      <vt:lpstr>Dohome App</vt:lpstr>
    </vt:vector>
  </TitlesOfParts>
  <Company>Axure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Dohome App</dc:title>
  <dc:subject>User Interface Prototype</dc:subject>
  <dc:creator>[Your Name]</dc:creator>
  <cp:lastModifiedBy>DH.อาร์ต.Withawat Bunya</cp:lastModifiedBy>
  <cp:revision>8</cp:revision>
  <cp:lastPrinted>2018-06-22T03:03:00Z</cp:lastPrinted>
  <dcterms:created xsi:type="dcterms:W3CDTF">2018-06-22T03:04:00Z</dcterms:created>
  <dcterms:modified xsi:type="dcterms:W3CDTF">2018-06-22T09:42:00Z</dcterms:modified>
</cp:coreProperties>
</file>